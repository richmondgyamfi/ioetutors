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27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11"/>
      </w:tblGrid>
      <w:tr w:rsidR="00692703" w:rsidRPr="00CF1A49" w:rsidTr="001B5C22">
        <w:trPr>
          <w:trHeight w:hRule="exact" w:val="1534"/>
        </w:trPr>
        <w:tc>
          <w:tcPr>
            <w:tcW w:w="9410" w:type="dxa"/>
            <w:tcMar>
              <w:top w:w="0" w:type="dxa"/>
              <w:bottom w:w="0" w:type="dxa"/>
            </w:tcMar>
          </w:tcPr>
          <w:p w:rsidR="00692703" w:rsidRPr="00843B49" w:rsidRDefault="00B0149B" w:rsidP="00843B49">
            <w:pPr>
              <w:pStyle w:val="Title"/>
              <w:rPr>
                <w:sz w:val="44"/>
                <w:szCs w:val="44"/>
              </w:rPr>
            </w:pPr>
            <w:r w:rsidRPr="00B0149B">
              <w:rPr>
                <w:sz w:val="44"/>
                <w:szCs w:val="44"/>
              </w:rPr>
              <w:t>mensah, da</w:t>
            </w:r>
            <w:r w:rsidR="001D4EB1">
              <w:rPr>
                <w:sz w:val="44"/>
                <w:szCs w:val="44"/>
              </w:rPr>
              <w:t>N</w:t>
            </w:r>
            <w:r w:rsidRPr="00B0149B">
              <w:rPr>
                <w:sz w:val="44"/>
                <w:szCs w:val="44"/>
              </w:rPr>
              <w:t>iel darkwa</w:t>
            </w:r>
          </w:p>
          <w:p w:rsidR="00B0149B" w:rsidRPr="00B0149B" w:rsidRDefault="00E8693E" w:rsidP="00B0149B">
            <w:pPr>
              <w:pStyle w:val="ContactInfoEmphasis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sdt>
              <w:sdtPr>
                <w:rPr>
                  <w:rFonts w:ascii="Times New Roman" w:hAnsi="Times New Roman" w:cs="Times New Roman"/>
                  <w:sz w:val="32"/>
                  <w:szCs w:val="32"/>
                </w:rPr>
                <w:alias w:val="Enter email:"/>
                <w:tag w:val="Enter email:"/>
                <w:id w:val="1154873695"/>
                <w:placeholder>
                  <w:docPart w:val="4A5D5E065D9B4175AE46478875F72104"/>
                </w:placeholder>
                <w:temporary/>
                <w:showingPlcHdr/>
              </w:sdtPr>
              <w:sdtEndPr/>
              <w:sdtContent>
                <w:r w:rsidR="00C57FC6" w:rsidRPr="00B0149B">
                  <w:rPr>
                    <w:rFonts w:ascii="Times New Roman" w:hAnsi="Times New Roman" w:cs="Times New Roman"/>
                    <w:sz w:val="32"/>
                    <w:szCs w:val="32"/>
                  </w:rPr>
                  <w:t>Email</w:t>
                </w:r>
              </w:sdtContent>
            </w:sdt>
            <w:r w:rsidR="00692703" w:rsidRPr="00B0149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32"/>
                  <w:szCs w:val="32"/>
                </w:rPr>
                <w:alias w:val="Divider dot:"/>
                <w:tag w:val="Divider dot:"/>
                <w:id w:val="2000459528"/>
                <w:placeholder>
                  <w:docPart w:val="CEF920790F94412DB688B81B8BF5AE4A"/>
                </w:placeholder>
                <w:temporary/>
                <w:showingPlcHdr/>
              </w:sdtPr>
              <w:sdtEndPr/>
              <w:sdtContent>
                <w:r w:rsidR="00692703" w:rsidRPr="00B0149B">
                  <w:rPr>
                    <w:rFonts w:ascii="Times New Roman" w:hAnsi="Times New Roman" w:cs="Times New Roman"/>
                    <w:sz w:val="32"/>
                    <w:szCs w:val="32"/>
                  </w:rPr>
                  <w:t>·</w:t>
                </w:r>
              </w:sdtContent>
            </w:sdt>
            <w:r w:rsidR="00692703" w:rsidRPr="00B0149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hyperlink r:id="rId9" w:history="1">
              <w:r w:rsidR="00B0149B" w:rsidRPr="00B0149B">
                <w:rPr>
                  <w:rStyle w:val="Hyperlink"/>
                  <w:rFonts w:ascii="Times New Roman" w:hAnsi="Times New Roman" w:cs="Times New Roman"/>
                  <w:sz w:val="32"/>
                  <w:szCs w:val="32"/>
                </w:rPr>
                <w:t>dannybmusik@yahoo.com</w:t>
              </w:r>
            </w:hyperlink>
          </w:p>
          <w:p w:rsidR="00692703" w:rsidRPr="00CF1A49" w:rsidRDefault="00692703" w:rsidP="00B0149B">
            <w:pPr>
              <w:pStyle w:val="ContactInfoEmphasis"/>
              <w:contextualSpacing w:val="0"/>
            </w:pPr>
            <w:r w:rsidRPr="00B0149B">
              <w:rPr>
                <w:rFonts w:ascii="Times New Roman" w:hAnsi="Times New Roman" w:cs="Times New Roman"/>
                <w:sz w:val="32"/>
                <w:szCs w:val="32"/>
              </w:rPr>
              <w:t xml:space="preserve">  </w:t>
            </w:r>
            <w:r w:rsidR="00B0149B" w:rsidRPr="00B0149B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="007F7DFA">
              <w:rPr>
                <w:rFonts w:ascii="Times New Roman" w:hAnsi="Times New Roman" w:cs="Times New Roman"/>
                <w:sz w:val="32"/>
                <w:szCs w:val="32"/>
              </w:rPr>
              <w:t>OBILE: 024 197 3196/050 246 4713</w:t>
            </w:r>
          </w:p>
        </w:tc>
      </w:tr>
      <w:tr w:rsidR="009571D8" w:rsidRPr="00CF1A49" w:rsidTr="00843B49">
        <w:trPr>
          <w:trHeight w:val="94"/>
        </w:trPr>
        <w:tc>
          <w:tcPr>
            <w:tcW w:w="9410" w:type="dxa"/>
            <w:tcMar>
              <w:top w:w="432" w:type="dxa"/>
            </w:tcMar>
          </w:tcPr>
          <w:p w:rsidR="001755A8" w:rsidRPr="00CF1A49" w:rsidRDefault="001755A8" w:rsidP="00B0149B">
            <w:pPr>
              <w:contextualSpacing w:val="0"/>
            </w:pPr>
          </w:p>
        </w:tc>
      </w:tr>
    </w:tbl>
    <w:p w:rsidR="004E01EB" w:rsidRPr="00CF1A49" w:rsidRDefault="00B0149B" w:rsidP="004E01EB">
      <w:pPr>
        <w:pStyle w:val="Heading1"/>
      </w:pPr>
      <w:r>
        <w:t xml:space="preserve">objective </w:t>
      </w:r>
      <w:bookmarkStart w:id="0" w:name="_GoBack"/>
      <w:bookmarkEnd w:id="0"/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86"/>
      </w:tblGrid>
      <w:tr w:rsidR="001D0BF1" w:rsidRPr="00B0149B" w:rsidTr="00AC7F1E">
        <w:tc>
          <w:tcPr>
            <w:tcW w:w="9290" w:type="dxa"/>
          </w:tcPr>
          <w:p w:rsidR="001E3120" w:rsidRPr="00B0149B" w:rsidRDefault="00843B49" w:rsidP="001D0BF1">
            <w:pPr>
              <w:contextualSpacing w:val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E2DFA7" wp14:editId="79AAFA6F">
                      <wp:simplePos x="0" y="0"/>
                      <wp:positionH relativeFrom="column">
                        <wp:posOffset>-512445</wp:posOffset>
                      </wp:positionH>
                      <wp:positionV relativeFrom="paragraph">
                        <wp:posOffset>179070</wp:posOffset>
                      </wp:positionV>
                      <wp:extent cx="7153275" cy="7210425"/>
                      <wp:effectExtent l="0" t="0" r="28575" b="2857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53275" cy="721042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AC7F1E" w:rsidRPr="00CF1A49" w:rsidRDefault="00AC7F1E" w:rsidP="001E4209">
                                  <w:pPr>
                                    <w:pStyle w:val="Heading1"/>
                                    <w:numPr>
                                      <w:ilvl w:val="0"/>
                                      <w:numId w:val="24"/>
                                    </w:numPr>
                                  </w:pPr>
                                  <w:r>
                                    <w:t>educational background</w:t>
                                  </w:r>
                                </w:p>
                                <w:p w:rsidR="00AC7F1E" w:rsidRDefault="00AC7F1E" w:rsidP="00AC7F1E">
                                  <w:pPr>
                                    <w:pStyle w:val="Heading1"/>
                                  </w:pPr>
                                </w:p>
                                <w:p w:rsidR="00AC7F1E" w:rsidRPr="00AC7F1E" w:rsidRDefault="00AC7F1E" w:rsidP="001E4209">
                                  <w:pPr>
                                    <w:pStyle w:val="Heading1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</w:pPr>
                                  <w:r w:rsidRPr="00AC7F1E">
                                    <w:rPr>
                                      <w:rFonts w:ascii="Times New Roman" w:hAnsi="Times New Roman" w:cs="Times New Roman"/>
                                      <w:b w:val="0"/>
                                      <w:sz w:val="26"/>
                                      <w:szCs w:val="26"/>
                                    </w:rPr>
                                    <w:t>2012-2014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 w:rsidRPr="00AC7F1E"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>University of Ghana, Legon</w:t>
                                  </w:r>
                                </w:p>
                                <w:p w:rsidR="00AC7F1E" w:rsidRPr="00AC7F1E" w:rsidRDefault="00AC7F1E" w:rsidP="001E4209">
                                  <w:pPr>
                                    <w:pStyle w:val="Heading1"/>
                                    <w:numPr>
                                      <w:ilvl w:val="3"/>
                                      <w:numId w:val="24"/>
                                    </w:numPr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</w:pPr>
                                  <w:r w:rsidRPr="00AC7F1E"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>Master of Philosophy in Music</w:t>
                                  </w:r>
                                </w:p>
                                <w:p w:rsidR="00AC7F1E" w:rsidRPr="00AC7F1E" w:rsidRDefault="00AC7F1E" w:rsidP="00AC7F1E">
                                  <w:pPr>
                                    <w:pStyle w:val="Heading1"/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AC7F1E" w:rsidRPr="00AC7F1E" w:rsidRDefault="00AC7F1E" w:rsidP="001E4209">
                                  <w:pPr>
                                    <w:pStyle w:val="Heading1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</w:pPr>
                                  <w:r w:rsidRPr="00AC7F1E"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>2007-2011</w:t>
                                  </w:r>
                                  <w:r w:rsidRPr="00AC7F1E"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 w:rsidRPr="00AC7F1E"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ab/>
                                    <w:t>University of Education, Winneba</w:t>
                                  </w:r>
                                </w:p>
                                <w:p w:rsidR="00AC7F1E" w:rsidRPr="00AC7F1E" w:rsidRDefault="00AC7F1E" w:rsidP="001E4209">
                                  <w:pPr>
                                    <w:pStyle w:val="Heading1"/>
                                    <w:numPr>
                                      <w:ilvl w:val="3"/>
                                      <w:numId w:val="24"/>
                                    </w:numPr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</w:pPr>
                                  <w:r w:rsidRPr="00AC7F1E"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>Bachelor of Arts in Music</w:t>
                                  </w:r>
                                </w:p>
                                <w:p w:rsidR="00AC7F1E" w:rsidRPr="00AC7F1E" w:rsidRDefault="00AC7F1E" w:rsidP="00AC7F1E">
                                  <w:pPr>
                                    <w:pStyle w:val="Heading1"/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AC7F1E" w:rsidRPr="00AC7F1E" w:rsidRDefault="00AC7F1E" w:rsidP="001E4209">
                                  <w:pPr>
                                    <w:pStyle w:val="Heading1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</w:pPr>
                                  <w:r w:rsidRPr="00AC7F1E"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>1999-2001</w:t>
                                  </w:r>
                                  <w:r w:rsidRPr="00AC7F1E"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 w:rsidRPr="00AC7F1E"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ab/>
                                    <w:t>Kumasi High School</w:t>
                                  </w:r>
                                </w:p>
                                <w:p w:rsidR="00AC7F1E" w:rsidRPr="00AC7F1E" w:rsidRDefault="00AC7F1E" w:rsidP="001E4209">
                                  <w:pPr>
                                    <w:pStyle w:val="Heading1"/>
                                    <w:numPr>
                                      <w:ilvl w:val="3"/>
                                      <w:numId w:val="24"/>
                                    </w:numPr>
                                    <w:rPr>
                                      <w:rFonts w:ascii="Times New Roman" w:hAnsi="Times New Roman" w:cs="Times New Roman"/>
                                      <w:b w:val="0"/>
                                      <w:sz w:val="26"/>
                                      <w:szCs w:val="26"/>
                                    </w:rPr>
                                  </w:pPr>
                                  <w:r w:rsidRPr="00AC7F1E"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>SSSCE</w:t>
                                  </w:r>
                                </w:p>
                                <w:p w:rsidR="00AC7F1E" w:rsidRDefault="00AC7F1E" w:rsidP="00AC7F1E">
                                  <w:pPr>
                                    <w:pStyle w:val="Heading1"/>
                                  </w:pPr>
                                </w:p>
                                <w:p w:rsidR="00AC7F1E" w:rsidRDefault="00AC7F1E" w:rsidP="001E4209">
                                  <w:pPr>
                                    <w:pStyle w:val="Heading1"/>
                                    <w:numPr>
                                      <w:ilvl w:val="0"/>
                                      <w:numId w:val="24"/>
                                    </w:numPr>
                                  </w:pPr>
                                  <w:r>
                                    <w:t>RESEARCH WORK</w:t>
                                  </w:r>
                                </w:p>
                                <w:p w:rsidR="009124D9" w:rsidRPr="00CF1A49" w:rsidRDefault="009124D9" w:rsidP="009124D9">
                                  <w:pPr>
                                    <w:pStyle w:val="Heading1"/>
                                    <w:ind w:left="720"/>
                                  </w:pPr>
                                </w:p>
                                <w:p w:rsidR="00AC7F1E" w:rsidRPr="00DB1E19" w:rsidRDefault="00AC7F1E" w:rsidP="001E4209">
                                  <w:pPr>
                                    <w:pStyle w:val="Heading1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  <w:r w:rsidRPr="00DB1E19"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>A st</w:t>
                                  </w:r>
                                  <w:r w:rsidR="009124D9"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 xml:space="preserve">udy </w:t>
                                  </w:r>
                                  <w:r w:rsidR="00D8295B"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 xml:space="preserve">of Conflict and Politics </w:t>
                                  </w:r>
                                  <w:r w:rsidRPr="00DB1E19"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>in the Music of the D</w:t>
                                  </w:r>
                                  <w:r w:rsidR="001D4EB1"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>e</w:t>
                                  </w:r>
                                  <w:r w:rsidRPr="00DB1E19"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>ntsefo and Tuafo Asafo companies of Effutu, Winneba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aps w:val="0"/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  <w:p w:rsidR="00AC7F1E" w:rsidRPr="00DB1E19" w:rsidRDefault="00AC7F1E" w:rsidP="00AC7F1E">
                                  <w:pPr>
                                    <w:pStyle w:val="Heading1"/>
                                    <w:ind w:left="720"/>
                                    <w:rPr>
                                      <w:rFonts w:ascii="Times New Roman" w:hAnsi="Times New Roman" w:cs="Times New Roman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AC7F1E" w:rsidRPr="00C818D4" w:rsidRDefault="00AC7F1E" w:rsidP="00AC7F1E">
                                  <w:pPr>
                                    <w:pStyle w:val="Heading1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Times New Roman" w:hAnsi="Times New Roman" w:cs="Times New Roman"/>
                                      <w:b w:val="0"/>
                                      <w:sz w:val="26"/>
                                      <w:szCs w:val="26"/>
                                    </w:rPr>
                                  </w:pPr>
                                  <w:r w:rsidRPr="00DB1E19"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>The Adowa dance among the people of Agona in the Ashanti Region.</w:t>
                                  </w:r>
                                </w:p>
                                <w:p w:rsidR="00AC7F1E" w:rsidRPr="00DB1E19" w:rsidRDefault="00AC7F1E" w:rsidP="00AC7F1E">
                                  <w:pPr>
                                    <w:pStyle w:val="Heading1"/>
                                    <w:rPr>
                                      <w:b w:val="0"/>
                                    </w:rPr>
                                  </w:pPr>
                                </w:p>
                                <w:p w:rsidR="00AC7F1E" w:rsidRDefault="00AC7F1E" w:rsidP="001E4209">
                                  <w:pPr>
                                    <w:pStyle w:val="Heading1"/>
                                    <w:numPr>
                                      <w:ilvl w:val="0"/>
                                      <w:numId w:val="24"/>
                                    </w:numPr>
                                  </w:pPr>
                                  <w:r>
                                    <w:t xml:space="preserve">work experience </w:t>
                                  </w:r>
                                </w:p>
                                <w:p w:rsidR="00EF2AE6" w:rsidRDefault="00EF2AE6" w:rsidP="00EF2AE6">
                                  <w:pPr>
                                    <w:pStyle w:val="Heading1"/>
                                    <w:ind w:left="720"/>
                                  </w:pPr>
                                </w:p>
                                <w:p w:rsidR="00EF2AE6" w:rsidRPr="00EF2AE6" w:rsidRDefault="00EF2AE6" w:rsidP="00EF2AE6">
                                  <w:pPr>
                                    <w:pStyle w:val="Heading1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>2019-to date             Tutor, Akrokerri</w:t>
                                  </w:r>
                                  <w:r w:rsidR="001041B2"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 xml:space="preserve"> University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 xml:space="preserve"> College of Education</w:t>
                                  </w:r>
                                </w:p>
                                <w:p w:rsidR="00322A2A" w:rsidRDefault="009124D9" w:rsidP="00322A2A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3600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C818D4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Akrokerri</w:t>
                                  </w:r>
                                </w:p>
                                <w:p w:rsidR="00322A2A" w:rsidRPr="00842EF0" w:rsidRDefault="00322A2A" w:rsidP="00842EF0">
                                  <w:pPr>
                                    <w:pStyle w:val="ListParagraph"/>
                                    <w:numPr>
                                      <w:ilvl w:val="0"/>
                                      <w:numId w:val="25"/>
                                    </w:num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2019-2020              Ass. Lecturer, University of Education,</w:t>
                                  </w:r>
                                  <w:r w:rsidR="00842EF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Winneba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(IDEL</w:t>
                                  </w:r>
                                  <w:r w:rsidR="00842EF0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  <w:p w:rsidR="00842EF0" w:rsidRPr="00842EF0" w:rsidRDefault="00842EF0" w:rsidP="00842EF0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ind w:left="3600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Winneba Campus</w:t>
                                  </w:r>
                                </w:p>
                                <w:p w:rsidR="00AC7F1E" w:rsidRPr="00AC7F1E" w:rsidRDefault="00EF2AE6" w:rsidP="001E4209">
                                  <w:pPr>
                                    <w:pStyle w:val="Heading1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Times New Roman" w:hAnsi="Times New Roman" w:cs="Times New Roman"/>
                                      <w:b w:val="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sz w:val="26"/>
                                      <w:szCs w:val="26"/>
                                    </w:rPr>
                                    <w:t>2013-2019</w:t>
                                  </w:r>
                                  <w:r w:rsidR="00AC7F1E" w:rsidRPr="00AC7F1E"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 w:rsidR="00AC7F1E">
                                    <w:rPr>
                                      <w:rFonts w:ascii="Times New Roman" w:hAnsi="Times New Roman" w:cs="Times New Roman"/>
                                      <w:caps w:val="0"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 w:rsidR="00FB73B4"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>Teaching, St. Paul Methodist P</w:t>
                                  </w:r>
                                  <w:r w:rsidR="00AC7F1E" w:rsidRPr="00AC7F1E"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 xml:space="preserve">reparatory &amp; JHS, </w:t>
                                  </w:r>
                                </w:p>
                                <w:p w:rsidR="00EF2AE6" w:rsidRPr="00C818D4" w:rsidRDefault="00AC7F1E" w:rsidP="00EF2AE6">
                                  <w:pPr>
                                    <w:pStyle w:val="Heading1"/>
                                    <w:numPr>
                                      <w:ilvl w:val="4"/>
                                      <w:numId w:val="24"/>
                                    </w:numPr>
                                    <w:rPr>
                                      <w:rFonts w:ascii="Times New Roman" w:hAnsi="Times New Roman" w:cs="Times New Roman"/>
                                      <w:caps w:val="0"/>
                                      <w:sz w:val="26"/>
                                      <w:szCs w:val="26"/>
                                    </w:rPr>
                                  </w:pPr>
                                  <w:r w:rsidRPr="00C818D4">
                                    <w:rPr>
                                      <w:rFonts w:ascii="Times New Roman" w:hAnsi="Times New Roman" w:cs="Times New Roman"/>
                                      <w:caps w:val="0"/>
                                      <w:sz w:val="26"/>
                                      <w:szCs w:val="26"/>
                                    </w:rPr>
                                    <w:t>Winneba.</w:t>
                                  </w:r>
                                </w:p>
                                <w:p w:rsidR="00AC7F1E" w:rsidRDefault="00AC7F1E" w:rsidP="00AC7F1E">
                                  <w:pPr>
                                    <w:pStyle w:val="Heading1"/>
                                    <w:ind w:left="720"/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AC7F1E" w:rsidRDefault="00AC7F1E" w:rsidP="001E4209">
                                  <w:pPr>
                                    <w:pStyle w:val="Heading1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>2011-2012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ab/>
                                    <w:t xml:space="preserve">Teaching Assistant, University of Education, Winneba                     </w:t>
                                  </w:r>
                                </w:p>
                                <w:p w:rsidR="00AC7F1E" w:rsidRPr="00C818D4" w:rsidRDefault="00AC7F1E" w:rsidP="001E4209">
                                  <w:pPr>
                                    <w:pStyle w:val="Heading1"/>
                                    <w:numPr>
                                      <w:ilvl w:val="4"/>
                                      <w:numId w:val="24"/>
                                    </w:numPr>
                                    <w:rPr>
                                      <w:rFonts w:ascii="Times New Roman" w:hAnsi="Times New Roman" w:cs="Times New Roman"/>
                                      <w:caps w:val="0"/>
                                      <w:sz w:val="26"/>
                                      <w:szCs w:val="26"/>
                                    </w:rPr>
                                  </w:pPr>
                                  <w:r w:rsidRPr="00C818D4">
                                    <w:rPr>
                                      <w:rFonts w:ascii="Times New Roman" w:hAnsi="Times New Roman" w:cs="Times New Roman"/>
                                      <w:caps w:val="0"/>
                                      <w:sz w:val="26"/>
                                      <w:szCs w:val="26"/>
                                    </w:rPr>
                                    <w:t>(Music Department)</w:t>
                                  </w:r>
                                </w:p>
                                <w:p w:rsidR="00AC7F1E" w:rsidRDefault="00AC7F1E" w:rsidP="00AC7F1E">
                                  <w:pPr>
                                    <w:pStyle w:val="Heading1"/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1E4209" w:rsidRPr="001E4209" w:rsidRDefault="00AC7F1E" w:rsidP="00AC7F1E">
                                  <w:pPr>
                                    <w:pStyle w:val="Heading1"/>
                                    <w:numPr>
                                      <w:ilvl w:val="0"/>
                                      <w:numId w:val="24"/>
                                    </w:numPr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>2006-2007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 w:val="0"/>
                                      <w:caps w:val="0"/>
                                      <w:sz w:val="26"/>
                                      <w:szCs w:val="26"/>
                                    </w:rPr>
                                    <w:tab/>
                                    <w:t>Teaching, Kajaji S.D.A. Primary School</w:t>
                                  </w:r>
                                </w:p>
                                <w:p w:rsidR="001E4209" w:rsidRDefault="001E4209" w:rsidP="00AC7F1E">
                                  <w:pPr>
                                    <w:pStyle w:val="Heading1"/>
                                    <w:rPr>
                                      <w:rFonts w:ascii="Times New Roman" w:hAnsi="Times New Roman" w:cs="Times New Roman"/>
                                      <w:b w:val="0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1E4209" w:rsidRDefault="001E4209" w:rsidP="00AC7F1E">
                                  <w:pPr>
                                    <w:pStyle w:val="Heading1"/>
                                    <w:rPr>
                                      <w:rFonts w:ascii="Times New Roman" w:hAnsi="Times New Roman" w:cs="Times New Roman"/>
                                      <w:b w:val="0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1E4209" w:rsidRPr="00AC7F1E" w:rsidRDefault="001E4209" w:rsidP="00AC7F1E">
                                  <w:pPr>
                                    <w:pStyle w:val="Heading1"/>
                                    <w:rPr>
                                      <w:rFonts w:ascii="Times New Roman" w:hAnsi="Times New Roman" w:cs="Times New Roman"/>
                                      <w:b w:val="0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AC7F1E" w:rsidRPr="00AC7F1E" w:rsidRDefault="00AC7F1E" w:rsidP="00AC7F1E">
                                  <w:pPr>
                                    <w:pStyle w:val="Heading1"/>
                                    <w:rPr>
                                      <w:rFonts w:ascii="Times New Roman" w:hAnsi="Times New Roman" w:cs="Times New Roman"/>
                                      <w:b w:val="0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AC7F1E" w:rsidRDefault="00AC7F1E" w:rsidP="00AC7F1E"/>
                                <w:p w:rsidR="00AC7F1E" w:rsidRDefault="00AC7F1E" w:rsidP="00AC7F1E"/>
                                <w:p w:rsidR="00AC7F1E" w:rsidRDefault="00AC7F1E" w:rsidP="00AC7F1E"/>
                                <w:p w:rsidR="00AC7F1E" w:rsidRDefault="00AC7F1E" w:rsidP="00AC7F1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40.35pt;margin-top:14.1pt;width:563.25pt;height:56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" fillcolor="window" strokecolor="white [3212]" strokeweight=".5pt">
                      <v:textbox>
                        <w:txbxContent>
                          <w:p w:rsidR="00AC7F1E" w:rsidRPr="00CF1A49" w:rsidRDefault="00AC7F1E" w:rsidP="001E4209">
                            <w:pPr>
                              <w:pStyle w:val="Heading1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educational background</w:t>
                            </w:r>
                          </w:p>
                          <w:p w:rsidR="00AC7F1E" w:rsidRDefault="00AC7F1E" w:rsidP="00AC7F1E">
                            <w:pPr>
                              <w:pStyle w:val="Heading1"/>
                            </w:pPr>
                          </w:p>
                          <w:p w:rsidR="00AC7F1E" w:rsidRPr="00AC7F1E" w:rsidRDefault="00AC7F1E" w:rsidP="001E4209">
                            <w:pPr>
                              <w:pStyle w:val="Heading1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</w:pPr>
                            <w:r w:rsidRPr="00AC7F1E">
                              <w:rPr>
                                <w:rFonts w:ascii="Times New Roman" w:hAnsi="Times New Roman" w:cs="Times New Roman"/>
                                <w:b w:val="0"/>
                                <w:sz w:val="26"/>
                                <w:szCs w:val="26"/>
                              </w:rPr>
                              <w:t>2012-2014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ab/>
                            </w:r>
                            <w:r w:rsidRPr="00AC7F1E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>University of Ghana, Legon</w:t>
                            </w:r>
                          </w:p>
                          <w:p w:rsidR="00AC7F1E" w:rsidRPr="00AC7F1E" w:rsidRDefault="00AC7F1E" w:rsidP="001E4209">
                            <w:pPr>
                              <w:pStyle w:val="Heading1"/>
                              <w:numPr>
                                <w:ilvl w:val="3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</w:pPr>
                            <w:r w:rsidRPr="00AC7F1E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>Master of Philosophy in Music</w:t>
                            </w:r>
                          </w:p>
                          <w:p w:rsidR="00AC7F1E" w:rsidRPr="00AC7F1E" w:rsidRDefault="00AC7F1E" w:rsidP="00AC7F1E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</w:pPr>
                          </w:p>
                          <w:p w:rsidR="00AC7F1E" w:rsidRPr="00AC7F1E" w:rsidRDefault="00AC7F1E" w:rsidP="001E4209">
                            <w:pPr>
                              <w:pStyle w:val="Heading1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</w:pPr>
                            <w:r w:rsidRPr="00AC7F1E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>2007-2011</w:t>
                            </w:r>
                            <w:r w:rsidRPr="00AC7F1E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ab/>
                            </w:r>
                            <w:r w:rsidRPr="00AC7F1E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ab/>
                              <w:t>University of Education, Winneba</w:t>
                            </w:r>
                          </w:p>
                          <w:p w:rsidR="00AC7F1E" w:rsidRPr="00AC7F1E" w:rsidRDefault="00AC7F1E" w:rsidP="001E4209">
                            <w:pPr>
                              <w:pStyle w:val="Heading1"/>
                              <w:numPr>
                                <w:ilvl w:val="3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</w:pPr>
                            <w:r w:rsidRPr="00AC7F1E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>Bachelor of Arts in Music</w:t>
                            </w:r>
                          </w:p>
                          <w:p w:rsidR="00AC7F1E" w:rsidRPr="00AC7F1E" w:rsidRDefault="00AC7F1E" w:rsidP="00AC7F1E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</w:pPr>
                          </w:p>
                          <w:p w:rsidR="00AC7F1E" w:rsidRPr="00AC7F1E" w:rsidRDefault="00AC7F1E" w:rsidP="001E4209">
                            <w:pPr>
                              <w:pStyle w:val="Heading1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</w:pPr>
                            <w:r w:rsidRPr="00AC7F1E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>1999-2001</w:t>
                            </w:r>
                            <w:r w:rsidRPr="00AC7F1E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ab/>
                            </w:r>
                            <w:r w:rsidRPr="00AC7F1E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ab/>
                              <w:t>Kumasi High School</w:t>
                            </w:r>
                          </w:p>
                          <w:p w:rsidR="00AC7F1E" w:rsidRPr="00AC7F1E" w:rsidRDefault="00AC7F1E" w:rsidP="001E4209">
                            <w:pPr>
                              <w:pStyle w:val="Heading1"/>
                              <w:numPr>
                                <w:ilvl w:val="3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b w:val="0"/>
                                <w:sz w:val="26"/>
                                <w:szCs w:val="26"/>
                              </w:rPr>
                            </w:pPr>
                            <w:r w:rsidRPr="00AC7F1E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>SSSCE</w:t>
                            </w:r>
                          </w:p>
                          <w:p w:rsidR="00AC7F1E" w:rsidRDefault="00AC7F1E" w:rsidP="00AC7F1E">
                            <w:pPr>
                              <w:pStyle w:val="Heading1"/>
                            </w:pPr>
                          </w:p>
                          <w:p w:rsidR="00AC7F1E" w:rsidRDefault="00AC7F1E" w:rsidP="001E4209">
                            <w:pPr>
                              <w:pStyle w:val="Heading1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RESEARCH WORK</w:t>
                            </w:r>
                          </w:p>
                          <w:p w:rsidR="009124D9" w:rsidRPr="00CF1A49" w:rsidRDefault="009124D9" w:rsidP="009124D9">
                            <w:pPr>
                              <w:pStyle w:val="Heading1"/>
                              <w:ind w:left="720"/>
                            </w:pPr>
                          </w:p>
                          <w:p w:rsidR="00AC7F1E" w:rsidRPr="00DB1E19" w:rsidRDefault="00AC7F1E" w:rsidP="001E4209">
                            <w:pPr>
                              <w:pStyle w:val="Heading1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DB1E19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>A st</w:t>
                            </w:r>
                            <w:r w:rsidR="009124D9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 xml:space="preserve">udy </w:t>
                            </w:r>
                            <w:r w:rsidR="00D8295B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 xml:space="preserve">of Conflict and Politics </w:t>
                            </w:r>
                            <w:r w:rsidRPr="00DB1E19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>in the Music of the D</w:t>
                            </w:r>
                            <w:r w:rsidR="001D4EB1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>e</w:t>
                            </w:r>
                            <w:r w:rsidRPr="00DB1E19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>ntsefo and Tuafo Asafo companies of Effutu, Winneba</w:t>
                            </w:r>
                            <w:r>
                              <w:rPr>
                                <w:rFonts w:ascii="Times New Roman" w:hAnsi="Times New Roman" w:cs="Times New Roman"/>
                                <w:caps w:val="0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AC7F1E" w:rsidRPr="00DB1E19" w:rsidRDefault="00AC7F1E" w:rsidP="00AC7F1E">
                            <w:pPr>
                              <w:pStyle w:val="Heading1"/>
                              <w:ind w:left="72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</w:p>
                          <w:p w:rsidR="00AC7F1E" w:rsidRPr="00C818D4" w:rsidRDefault="00AC7F1E" w:rsidP="00AC7F1E">
                            <w:pPr>
                              <w:pStyle w:val="Heading1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b w:val="0"/>
                                <w:sz w:val="26"/>
                                <w:szCs w:val="26"/>
                              </w:rPr>
                            </w:pPr>
                            <w:r w:rsidRPr="00DB1E19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>The Adowa dance among the people of Agona in the Ashanti Region.</w:t>
                            </w:r>
                          </w:p>
                          <w:p w:rsidR="00AC7F1E" w:rsidRPr="00DB1E19" w:rsidRDefault="00AC7F1E" w:rsidP="00AC7F1E">
                            <w:pPr>
                              <w:pStyle w:val="Heading1"/>
                              <w:rPr>
                                <w:b w:val="0"/>
                              </w:rPr>
                            </w:pPr>
                          </w:p>
                          <w:p w:rsidR="00AC7F1E" w:rsidRDefault="00AC7F1E" w:rsidP="001E4209">
                            <w:pPr>
                              <w:pStyle w:val="Heading1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 xml:space="preserve">work experience </w:t>
                            </w:r>
                          </w:p>
                          <w:p w:rsidR="00EF2AE6" w:rsidRDefault="00EF2AE6" w:rsidP="00EF2AE6">
                            <w:pPr>
                              <w:pStyle w:val="Heading1"/>
                              <w:ind w:left="720"/>
                            </w:pPr>
                          </w:p>
                          <w:p w:rsidR="00EF2AE6" w:rsidRPr="00EF2AE6" w:rsidRDefault="00EF2AE6" w:rsidP="00EF2AE6">
                            <w:pPr>
                              <w:pStyle w:val="Heading1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>2019-to date             Tutor, Akrokerri</w:t>
                            </w:r>
                            <w:r w:rsidR="001041B2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 xml:space="preserve"> University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 xml:space="preserve"> College of Education</w:t>
                            </w:r>
                          </w:p>
                          <w:p w:rsidR="00322A2A" w:rsidRDefault="009124D9" w:rsidP="00322A2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360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818D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Akrokerri</w:t>
                            </w:r>
                          </w:p>
                          <w:p w:rsidR="00322A2A" w:rsidRPr="00842EF0" w:rsidRDefault="00322A2A" w:rsidP="00842EF0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2019-2020              Ass. Lecturer, University of Education,</w:t>
                            </w:r>
                            <w:r w:rsidR="00842E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Winneba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(IDEL</w:t>
                            </w:r>
                            <w:r w:rsidR="00842E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842EF0" w:rsidRPr="00842EF0" w:rsidRDefault="00842EF0" w:rsidP="00842EF0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360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Winneba Campus</w:t>
                            </w:r>
                          </w:p>
                          <w:p w:rsidR="00AC7F1E" w:rsidRPr="00AC7F1E" w:rsidRDefault="00EF2AE6" w:rsidP="001E4209">
                            <w:pPr>
                              <w:pStyle w:val="Heading1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b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sz w:val="26"/>
                                <w:szCs w:val="26"/>
                              </w:rPr>
                              <w:t>2013-2019</w:t>
                            </w:r>
                            <w:r w:rsidR="00AC7F1E" w:rsidRPr="00AC7F1E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ab/>
                            </w:r>
                            <w:r w:rsidR="00AC7F1E">
                              <w:rPr>
                                <w:rFonts w:ascii="Times New Roman" w:hAnsi="Times New Roman" w:cs="Times New Roman"/>
                                <w:caps w:val="0"/>
                                <w:sz w:val="26"/>
                                <w:szCs w:val="26"/>
                              </w:rPr>
                              <w:tab/>
                            </w:r>
                            <w:r w:rsidR="00FB73B4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>Teaching, St. Paul Methodist P</w:t>
                            </w:r>
                            <w:r w:rsidR="00AC7F1E" w:rsidRPr="00AC7F1E"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 xml:space="preserve">reparatory &amp; JHS, </w:t>
                            </w:r>
                          </w:p>
                          <w:p w:rsidR="00EF2AE6" w:rsidRPr="00C818D4" w:rsidRDefault="00AC7F1E" w:rsidP="00EF2AE6">
                            <w:pPr>
                              <w:pStyle w:val="Heading1"/>
                              <w:numPr>
                                <w:ilvl w:val="4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caps w:val="0"/>
                                <w:sz w:val="26"/>
                                <w:szCs w:val="26"/>
                              </w:rPr>
                            </w:pPr>
                            <w:r w:rsidRPr="00C818D4">
                              <w:rPr>
                                <w:rFonts w:ascii="Times New Roman" w:hAnsi="Times New Roman" w:cs="Times New Roman"/>
                                <w:caps w:val="0"/>
                                <w:sz w:val="26"/>
                                <w:szCs w:val="26"/>
                              </w:rPr>
                              <w:t>Winneba.</w:t>
                            </w:r>
                          </w:p>
                          <w:p w:rsidR="00AC7F1E" w:rsidRDefault="00AC7F1E" w:rsidP="00AC7F1E">
                            <w:pPr>
                              <w:pStyle w:val="Heading1"/>
                              <w:ind w:left="720"/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</w:pPr>
                          </w:p>
                          <w:p w:rsidR="00AC7F1E" w:rsidRDefault="00AC7F1E" w:rsidP="001E4209">
                            <w:pPr>
                              <w:pStyle w:val="Heading1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>2011-2012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ab/>
                              <w:t xml:space="preserve">Teaching Assistant, University of Education, Winneba                     </w:t>
                            </w:r>
                          </w:p>
                          <w:p w:rsidR="00AC7F1E" w:rsidRPr="00C818D4" w:rsidRDefault="00AC7F1E" w:rsidP="001E4209">
                            <w:pPr>
                              <w:pStyle w:val="Heading1"/>
                              <w:numPr>
                                <w:ilvl w:val="4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caps w:val="0"/>
                                <w:sz w:val="26"/>
                                <w:szCs w:val="26"/>
                              </w:rPr>
                            </w:pPr>
                            <w:r w:rsidRPr="00C818D4">
                              <w:rPr>
                                <w:rFonts w:ascii="Times New Roman" w:hAnsi="Times New Roman" w:cs="Times New Roman"/>
                                <w:caps w:val="0"/>
                                <w:sz w:val="26"/>
                                <w:szCs w:val="26"/>
                              </w:rPr>
                              <w:t>(Music Department)</w:t>
                            </w:r>
                          </w:p>
                          <w:p w:rsidR="00AC7F1E" w:rsidRDefault="00AC7F1E" w:rsidP="00AC7F1E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</w:pPr>
                          </w:p>
                          <w:p w:rsidR="001E4209" w:rsidRPr="001E4209" w:rsidRDefault="00AC7F1E" w:rsidP="00AC7F1E">
                            <w:pPr>
                              <w:pStyle w:val="Heading1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>2006-2007</w:t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 w:val="0"/>
                                <w:caps w:val="0"/>
                                <w:sz w:val="26"/>
                                <w:szCs w:val="26"/>
                              </w:rPr>
                              <w:tab/>
                              <w:t>Teaching, Kajaji S.D.A. Primary School</w:t>
                            </w:r>
                          </w:p>
                          <w:p w:rsidR="001E4209" w:rsidRDefault="001E4209" w:rsidP="00AC7F1E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 w:val="0"/>
                                <w:sz w:val="26"/>
                                <w:szCs w:val="26"/>
                              </w:rPr>
                            </w:pPr>
                          </w:p>
                          <w:p w:rsidR="001E4209" w:rsidRDefault="001E4209" w:rsidP="00AC7F1E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 w:val="0"/>
                                <w:sz w:val="26"/>
                                <w:szCs w:val="26"/>
                              </w:rPr>
                            </w:pPr>
                          </w:p>
                          <w:p w:rsidR="001E4209" w:rsidRPr="00AC7F1E" w:rsidRDefault="001E4209" w:rsidP="00AC7F1E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 w:val="0"/>
                                <w:sz w:val="26"/>
                                <w:szCs w:val="26"/>
                              </w:rPr>
                            </w:pPr>
                          </w:p>
                          <w:p w:rsidR="00AC7F1E" w:rsidRPr="00AC7F1E" w:rsidRDefault="00AC7F1E" w:rsidP="00AC7F1E">
                            <w:pPr>
                              <w:pStyle w:val="Heading1"/>
                              <w:rPr>
                                <w:rFonts w:ascii="Times New Roman" w:hAnsi="Times New Roman" w:cs="Times New Roman"/>
                                <w:b w:val="0"/>
                                <w:sz w:val="26"/>
                                <w:szCs w:val="26"/>
                              </w:rPr>
                            </w:pPr>
                          </w:p>
                          <w:p w:rsidR="00AC7F1E" w:rsidRDefault="00AC7F1E" w:rsidP="00AC7F1E"/>
                          <w:p w:rsidR="00AC7F1E" w:rsidRDefault="00AC7F1E" w:rsidP="00AC7F1E"/>
                          <w:p w:rsidR="00AC7F1E" w:rsidRDefault="00AC7F1E" w:rsidP="00AC7F1E"/>
                          <w:p w:rsidR="00AC7F1E" w:rsidRDefault="00AC7F1E" w:rsidP="00AC7F1E"/>
                        </w:txbxContent>
                      </v:textbox>
                    </v:shape>
                  </w:pict>
                </mc:Fallback>
              </mc:AlternateContent>
            </w:r>
            <w:r w:rsidR="00B0149B" w:rsidRPr="00B0149B">
              <w:rPr>
                <w:rFonts w:ascii="Times New Roman" w:hAnsi="Times New Roman" w:cs="Times New Roman"/>
                <w:sz w:val="26"/>
                <w:szCs w:val="26"/>
              </w:rPr>
              <w:t>My main objective is to very effective, efficient and resourceful at any institution I find myself.</w:t>
            </w:r>
          </w:p>
        </w:tc>
      </w:tr>
      <w:tr w:rsidR="00F61DF9" w:rsidRPr="00CF1A49" w:rsidTr="00AC7F1E">
        <w:tc>
          <w:tcPr>
            <w:tcW w:w="9290" w:type="dxa"/>
            <w:tcMar>
              <w:top w:w="216" w:type="dxa"/>
            </w:tcMar>
          </w:tcPr>
          <w:p w:rsidR="00F61DF9" w:rsidRDefault="00F61DF9" w:rsidP="00F61DF9"/>
        </w:tc>
      </w:tr>
      <w:tr w:rsidR="00AC7F1E" w:rsidRPr="00CF1A49" w:rsidTr="00AC7F1E">
        <w:tc>
          <w:tcPr>
            <w:tcW w:w="9290" w:type="dxa"/>
            <w:tcMar>
              <w:top w:w="216" w:type="dxa"/>
            </w:tcMar>
          </w:tcPr>
          <w:p w:rsidR="00AC7F1E" w:rsidRDefault="00AC7F1E" w:rsidP="00F61DF9"/>
        </w:tc>
      </w:tr>
    </w:tbl>
    <w:p w:rsidR="00DB1E19" w:rsidRPr="00D4314E" w:rsidRDefault="00AC7F1E" w:rsidP="00AC7F1E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D4314E">
        <w:rPr>
          <w:rFonts w:ascii="Times New Roman" w:hAnsi="Times New Roman" w:cs="Times New Roman"/>
          <w:sz w:val="26"/>
          <w:szCs w:val="26"/>
        </w:rPr>
        <w:lastRenderedPageBreak/>
        <w:t>industrial attachment</w:t>
      </w:r>
    </w:p>
    <w:p w:rsidR="00AC7F1E" w:rsidRDefault="00AC7F1E" w:rsidP="00AC7F1E">
      <w:pPr>
        <w:pStyle w:val="Heading1"/>
        <w:rPr>
          <w:rFonts w:ascii="Times New Roman" w:hAnsi="Times New Roman" w:cs="Times New Roman"/>
          <w:b w:val="0"/>
          <w:sz w:val="26"/>
          <w:szCs w:val="26"/>
        </w:rPr>
      </w:pPr>
    </w:p>
    <w:p w:rsidR="00AC7F1E" w:rsidRPr="00C031B5" w:rsidRDefault="00C031B5" w:rsidP="00AC7F1E">
      <w:pPr>
        <w:pStyle w:val="Heading1"/>
        <w:numPr>
          <w:ilvl w:val="0"/>
          <w:numId w:val="18"/>
        </w:numPr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sz w:val="26"/>
          <w:szCs w:val="26"/>
        </w:rPr>
        <w:t>M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>arch –June 2013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ab/>
      </w:r>
      <w:r w:rsidR="00CD380E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Ghana </w:t>
      </w:r>
      <w:r w:rsidR="00A54E7A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Broadcasting </w:t>
      </w:r>
      <w:r w:rsidR="007F7DFA">
        <w:rPr>
          <w:rFonts w:ascii="Times New Roman" w:hAnsi="Times New Roman" w:cs="Times New Roman"/>
          <w:b w:val="0"/>
          <w:caps w:val="0"/>
          <w:sz w:val="26"/>
          <w:szCs w:val="26"/>
        </w:rPr>
        <w:t>Corporation (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>Radio Division)</w:t>
      </w:r>
    </w:p>
    <w:p w:rsidR="00C031B5" w:rsidRDefault="00C031B5" w:rsidP="00C031B5">
      <w:pPr>
        <w:pStyle w:val="Heading1"/>
        <w:rPr>
          <w:rFonts w:ascii="Times New Roman" w:hAnsi="Times New Roman" w:cs="Times New Roman"/>
          <w:b w:val="0"/>
          <w:caps w:val="0"/>
          <w:sz w:val="26"/>
          <w:szCs w:val="26"/>
        </w:rPr>
      </w:pPr>
    </w:p>
    <w:p w:rsidR="00FB73B4" w:rsidRDefault="00FB73B4" w:rsidP="00C031B5">
      <w:pPr>
        <w:pStyle w:val="Heading1"/>
        <w:rPr>
          <w:rFonts w:ascii="Times New Roman" w:hAnsi="Times New Roman" w:cs="Times New Roman"/>
          <w:b w:val="0"/>
          <w:caps w:val="0"/>
          <w:sz w:val="26"/>
          <w:szCs w:val="26"/>
        </w:rPr>
      </w:pPr>
    </w:p>
    <w:p w:rsidR="00C031B5" w:rsidRPr="00C03603" w:rsidRDefault="00C031B5" w:rsidP="00C031B5">
      <w:pPr>
        <w:pStyle w:val="Heading1"/>
        <w:rPr>
          <w:rFonts w:ascii="Times New Roman" w:hAnsi="Times New Roman" w:cs="Times New Roman"/>
          <w:b w:val="0"/>
          <w:caps w:val="0"/>
          <w:sz w:val="2"/>
          <w:szCs w:val="26"/>
        </w:rPr>
      </w:pPr>
    </w:p>
    <w:p w:rsidR="00C031B5" w:rsidRPr="00FB73B4" w:rsidRDefault="00C03603" w:rsidP="00C031B5">
      <w:pPr>
        <w:pStyle w:val="Heading1"/>
        <w:rPr>
          <w:rFonts w:ascii="Times New Roman" w:hAnsi="Times New Roman" w:cs="Times New Roman"/>
          <w:caps w:val="0"/>
          <w:sz w:val="26"/>
          <w:szCs w:val="26"/>
        </w:rPr>
      </w:pPr>
      <w:r w:rsidRPr="00FB73B4">
        <w:rPr>
          <w:rFonts w:ascii="Times New Roman" w:hAnsi="Times New Roman" w:cs="Times New Roman"/>
          <w:caps w:val="0"/>
          <w:sz w:val="26"/>
          <w:szCs w:val="26"/>
        </w:rPr>
        <w:t xml:space="preserve">QUALITIES AND SKILLS </w:t>
      </w:r>
    </w:p>
    <w:p w:rsidR="00C031B5" w:rsidRPr="00C031B5" w:rsidRDefault="00C031B5" w:rsidP="00C031B5">
      <w:pPr>
        <w:pStyle w:val="Heading1"/>
        <w:numPr>
          <w:ilvl w:val="0"/>
          <w:numId w:val="18"/>
        </w:numPr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Good </w:t>
      </w:r>
      <w:r w:rsidR="00A54E7A">
        <w:rPr>
          <w:rFonts w:ascii="Times New Roman" w:hAnsi="Times New Roman" w:cs="Times New Roman"/>
          <w:b w:val="0"/>
          <w:caps w:val="0"/>
          <w:sz w:val="26"/>
          <w:szCs w:val="26"/>
        </w:rPr>
        <w:t>organizational skills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demonstrated when </w:t>
      </w:r>
      <w:r w:rsidR="00A54E7A">
        <w:rPr>
          <w:rFonts w:ascii="Times New Roman" w:hAnsi="Times New Roman" w:cs="Times New Roman"/>
          <w:b w:val="0"/>
          <w:caps w:val="0"/>
          <w:sz w:val="26"/>
          <w:szCs w:val="26"/>
        </w:rPr>
        <w:t>working as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a presenter</w:t>
      </w:r>
    </w:p>
    <w:p w:rsidR="00C031B5" w:rsidRPr="00C031B5" w:rsidRDefault="00C031B5" w:rsidP="00C031B5">
      <w:pPr>
        <w:pStyle w:val="Heading1"/>
        <w:numPr>
          <w:ilvl w:val="0"/>
          <w:numId w:val="18"/>
        </w:numPr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Possesses a great work ethic and splendid team skills</w:t>
      </w:r>
    </w:p>
    <w:p w:rsidR="00C031B5" w:rsidRPr="00C031B5" w:rsidRDefault="00C031B5" w:rsidP="00C031B5">
      <w:pPr>
        <w:pStyle w:val="Heading1"/>
        <w:numPr>
          <w:ilvl w:val="0"/>
          <w:numId w:val="18"/>
        </w:numPr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Proven ability to work both independently or in a team environment</w:t>
      </w:r>
    </w:p>
    <w:p w:rsidR="00C031B5" w:rsidRPr="00C031B5" w:rsidRDefault="00C031B5" w:rsidP="00C031B5">
      <w:pPr>
        <w:pStyle w:val="Heading1"/>
        <w:numPr>
          <w:ilvl w:val="0"/>
          <w:numId w:val="18"/>
        </w:numPr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Excellent Leadership</w:t>
      </w:r>
    </w:p>
    <w:p w:rsidR="00C031B5" w:rsidRPr="00C031B5" w:rsidRDefault="00C031B5" w:rsidP="00C031B5">
      <w:pPr>
        <w:pStyle w:val="Heading1"/>
        <w:numPr>
          <w:ilvl w:val="0"/>
          <w:numId w:val="18"/>
        </w:numPr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Computer skills: Finale, Ms</w:t>
      </w:r>
      <w:r w:rsidR="00D8295B">
        <w:rPr>
          <w:rFonts w:ascii="Times New Roman" w:hAnsi="Times New Roman" w:cs="Times New Roman"/>
          <w:b w:val="0"/>
          <w:caps w:val="0"/>
          <w:sz w:val="26"/>
          <w:szCs w:val="26"/>
        </w:rPr>
        <w:t>.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Word and the Internet</w:t>
      </w:r>
    </w:p>
    <w:p w:rsidR="00C031B5" w:rsidRPr="00FB73B4" w:rsidRDefault="00C031B5" w:rsidP="00C031B5">
      <w:pPr>
        <w:pStyle w:val="Heading1"/>
        <w:numPr>
          <w:ilvl w:val="0"/>
          <w:numId w:val="18"/>
        </w:numPr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Language Skills: Fluent in English, Twi</w:t>
      </w:r>
    </w:p>
    <w:p w:rsidR="00FB73B4" w:rsidRPr="00C031B5" w:rsidRDefault="00FB73B4" w:rsidP="00FB73B4">
      <w:pPr>
        <w:pStyle w:val="Heading1"/>
        <w:ind w:left="720"/>
        <w:rPr>
          <w:rFonts w:ascii="Times New Roman" w:hAnsi="Times New Roman" w:cs="Times New Roman"/>
          <w:b w:val="0"/>
          <w:sz w:val="26"/>
          <w:szCs w:val="26"/>
        </w:rPr>
      </w:pPr>
    </w:p>
    <w:p w:rsidR="00C031B5" w:rsidRDefault="00C031B5" w:rsidP="00C031B5">
      <w:pPr>
        <w:pStyle w:val="Heading1"/>
        <w:rPr>
          <w:rFonts w:ascii="Times New Roman" w:hAnsi="Times New Roman" w:cs="Times New Roman"/>
          <w:b w:val="0"/>
          <w:caps w:val="0"/>
          <w:sz w:val="26"/>
          <w:szCs w:val="26"/>
        </w:rPr>
      </w:pPr>
    </w:p>
    <w:p w:rsidR="00C031B5" w:rsidRPr="00D4314E" w:rsidRDefault="00C031B5" w:rsidP="00C031B5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D4314E">
        <w:rPr>
          <w:rFonts w:ascii="Times New Roman" w:hAnsi="Times New Roman" w:cs="Times New Roman"/>
          <w:caps w:val="0"/>
          <w:sz w:val="26"/>
          <w:szCs w:val="26"/>
        </w:rPr>
        <w:t>INTEREST AND HOBBIES</w:t>
      </w:r>
    </w:p>
    <w:p w:rsidR="00AC7F1E" w:rsidRDefault="00AC7F1E" w:rsidP="00AC7F1E">
      <w:pPr>
        <w:pStyle w:val="Heading1"/>
        <w:rPr>
          <w:rFonts w:ascii="Times New Roman" w:hAnsi="Times New Roman" w:cs="Times New Roman"/>
          <w:b w:val="0"/>
          <w:sz w:val="26"/>
          <w:szCs w:val="26"/>
        </w:rPr>
      </w:pPr>
    </w:p>
    <w:p w:rsidR="00AC7F1E" w:rsidRDefault="00C031B5" w:rsidP="00AC7F1E">
      <w:pPr>
        <w:pStyle w:val="Heading1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sz w:val="26"/>
          <w:szCs w:val="26"/>
        </w:rPr>
        <w:t>R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>eading</w:t>
      </w:r>
      <w:r w:rsidR="00EF49C6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, Singing, </w:t>
      </w:r>
      <w:r w:rsidR="00A54E7A">
        <w:rPr>
          <w:rFonts w:ascii="Times New Roman" w:hAnsi="Times New Roman" w:cs="Times New Roman"/>
          <w:b w:val="0"/>
          <w:caps w:val="0"/>
          <w:sz w:val="26"/>
          <w:szCs w:val="26"/>
        </w:rPr>
        <w:t>listening</w:t>
      </w:r>
      <w:r w:rsidR="00EF49C6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</w:t>
      </w:r>
      <w:r w:rsidR="00A54E7A">
        <w:rPr>
          <w:rFonts w:ascii="Times New Roman" w:hAnsi="Times New Roman" w:cs="Times New Roman"/>
          <w:b w:val="0"/>
          <w:caps w:val="0"/>
          <w:sz w:val="26"/>
          <w:szCs w:val="26"/>
        </w:rPr>
        <w:t>to Music</w:t>
      </w:r>
      <w:r w:rsidR="00EF49C6">
        <w:rPr>
          <w:rFonts w:ascii="Times New Roman" w:hAnsi="Times New Roman" w:cs="Times New Roman"/>
          <w:b w:val="0"/>
          <w:caps w:val="0"/>
          <w:sz w:val="26"/>
          <w:szCs w:val="26"/>
        </w:rPr>
        <w:t>, Playing of Piano</w:t>
      </w:r>
    </w:p>
    <w:p w:rsidR="00FB73B4" w:rsidRDefault="00FB73B4" w:rsidP="00AC7F1E">
      <w:pPr>
        <w:pStyle w:val="Heading1"/>
        <w:rPr>
          <w:rFonts w:ascii="Times New Roman" w:hAnsi="Times New Roman" w:cs="Times New Roman"/>
          <w:b w:val="0"/>
          <w:caps w:val="0"/>
          <w:sz w:val="26"/>
          <w:szCs w:val="26"/>
        </w:rPr>
      </w:pPr>
    </w:p>
    <w:p w:rsidR="00EF49C6" w:rsidRPr="00D4314E" w:rsidRDefault="00EF49C6" w:rsidP="00AC7F1E">
      <w:pPr>
        <w:pStyle w:val="Heading1"/>
        <w:rPr>
          <w:rFonts w:ascii="Times New Roman" w:hAnsi="Times New Roman" w:cs="Times New Roman"/>
          <w:caps w:val="0"/>
          <w:sz w:val="26"/>
          <w:szCs w:val="26"/>
        </w:rPr>
      </w:pPr>
    </w:p>
    <w:p w:rsidR="00EF49C6" w:rsidRDefault="00D4314E" w:rsidP="00AC7F1E">
      <w:pPr>
        <w:pStyle w:val="Heading1"/>
        <w:rPr>
          <w:rFonts w:ascii="Times New Roman" w:hAnsi="Times New Roman" w:cs="Times New Roman"/>
          <w:caps w:val="0"/>
          <w:sz w:val="26"/>
          <w:szCs w:val="26"/>
        </w:rPr>
      </w:pPr>
      <w:r w:rsidRPr="00D4314E">
        <w:rPr>
          <w:rFonts w:ascii="Times New Roman" w:hAnsi="Times New Roman" w:cs="Times New Roman"/>
          <w:caps w:val="0"/>
          <w:sz w:val="26"/>
          <w:szCs w:val="26"/>
        </w:rPr>
        <w:t>POSITIONS HELD</w:t>
      </w:r>
    </w:p>
    <w:p w:rsidR="00782B30" w:rsidRPr="00D4314E" w:rsidRDefault="00782B30" w:rsidP="00AC7F1E">
      <w:pPr>
        <w:pStyle w:val="Heading1"/>
        <w:rPr>
          <w:rFonts w:ascii="Times New Roman" w:hAnsi="Times New Roman" w:cs="Times New Roman"/>
          <w:caps w:val="0"/>
          <w:sz w:val="26"/>
          <w:szCs w:val="26"/>
        </w:rPr>
      </w:pPr>
    </w:p>
    <w:p w:rsidR="00EF49C6" w:rsidRDefault="00782B30" w:rsidP="00782B30">
      <w:pPr>
        <w:pStyle w:val="Heading1"/>
        <w:numPr>
          <w:ilvl w:val="0"/>
          <w:numId w:val="30"/>
        </w:numPr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2019-to date        Choirmaster/ Organist, Resurrection Methodist Society, Obuasi</w:t>
      </w:r>
    </w:p>
    <w:p w:rsidR="00EF49C6" w:rsidRDefault="00EF49C6" w:rsidP="00EF49C6">
      <w:pPr>
        <w:pStyle w:val="Heading1"/>
        <w:numPr>
          <w:ilvl w:val="0"/>
          <w:numId w:val="19"/>
        </w:numPr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2018-</w:t>
      </w:r>
      <w:r w:rsidR="001E4209">
        <w:rPr>
          <w:rFonts w:ascii="Times New Roman" w:hAnsi="Times New Roman" w:cs="Times New Roman"/>
          <w:b w:val="0"/>
          <w:caps w:val="0"/>
          <w:sz w:val="26"/>
          <w:szCs w:val="26"/>
        </w:rPr>
        <w:t>2019</w:t>
      </w:r>
      <w:r w:rsidR="00EF2AE6">
        <w:rPr>
          <w:rFonts w:ascii="Times New Roman" w:hAnsi="Times New Roman" w:cs="Times New Roman"/>
          <w:b w:val="0"/>
          <w:caps w:val="0"/>
          <w:sz w:val="26"/>
          <w:szCs w:val="26"/>
        </w:rPr>
        <w:tab/>
        <w:t xml:space="preserve">    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</w:t>
      </w:r>
      <w:r w:rsidR="00782B30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>Assistant</w:t>
      </w:r>
      <w:r w:rsidR="00FB73B4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Leader, Adventist Men Ministry/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Deputy </w:t>
      </w:r>
    </w:p>
    <w:p w:rsidR="00EF49C6" w:rsidRPr="00EF49C6" w:rsidRDefault="00342D67" w:rsidP="00342D67">
      <w:pPr>
        <w:pStyle w:val="Heading1"/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 </w:t>
      </w:r>
      <w:r w:rsidR="00EF2AE6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                        </w:t>
      </w:r>
      <w:r w:rsidR="00782B30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</w:t>
      </w:r>
      <w:r w:rsidR="00EF49C6">
        <w:rPr>
          <w:rFonts w:ascii="Times New Roman" w:hAnsi="Times New Roman" w:cs="Times New Roman"/>
          <w:b w:val="0"/>
          <w:caps w:val="0"/>
          <w:sz w:val="26"/>
          <w:szCs w:val="26"/>
        </w:rPr>
        <w:t>Communications</w:t>
      </w:r>
      <w:r w:rsidR="00EF49C6" w:rsidRPr="00EF49C6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Leader</w:t>
      </w:r>
    </w:p>
    <w:p w:rsidR="00EF49C6" w:rsidRDefault="001E4209" w:rsidP="00EF49C6">
      <w:pPr>
        <w:pStyle w:val="Heading1"/>
        <w:numPr>
          <w:ilvl w:val="0"/>
          <w:numId w:val="19"/>
        </w:numPr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2014 -2019</w:t>
      </w:r>
      <w:r w:rsidR="00342D67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       </w:t>
      </w:r>
      <w:r w:rsidR="00C818D4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</w:t>
      </w:r>
      <w:r w:rsidR="00782B30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</w:t>
      </w:r>
      <w:r w:rsidR="00342D67">
        <w:rPr>
          <w:rFonts w:ascii="Times New Roman" w:hAnsi="Times New Roman" w:cs="Times New Roman"/>
          <w:b w:val="0"/>
          <w:caps w:val="0"/>
          <w:sz w:val="26"/>
          <w:szCs w:val="26"/>
        </w:rPr>
        <w:t>Church Organist, Winneba Central S.D.A</w:t>
      </w:r>
    </w:p>
    <w:p w:rsidR="00782B30" w:rsidRDefault="00782B30" w:rsidP="00EF49C6">
      <w:pPr>
        <w:pStyle w:val="Heading1"/>
        <w:numPr>
          <w:ilvl w:val="0"/>
          <w:numId w:val="19"/>
        </w:numPr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2014-2019            Choir Leader, Mosama Disco Christo Church, Winneba</w:t>
      </w:r>
    </w:p>
    <w:p w:rsidR="00342D67" w:rsidRDefault="00FB73B4" w:rsidP="00EF49C6">
      <w:pPr>
        <w:pStyle w:val="Heading1"/>
        <w:numPr>
          <w:ilvl w:val="0"/>
          <w:numId w:val="19"/>
        </w:numPr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2013-2016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ab/>
        <w:t xml:space="preserve">      </w:t>
      </w:r>
      <w:r w:rsidR="00782B30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</w:t>
      </w:r>
      <w:r w:rsidR="00DC313A">
        <w:rPr>
          <w:rFonts w:ascii="Times New Roman" w:hAnsi="Times New Roman" w:cs="Times New Roman"/>
          <w:b w:val="0"/>
          <w:caps w:val="0"/>
          <w:sz w:val="26"/>
          <w:szCs w:val="26"/>
        </w:rPr>
        <w:t>Ass.</w:t>
      </w:r>
      <w:r w:rsidR="00CF054D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</w:t>
      </w:r>
      <w:r w:rsidR="00342D67">
        <w:rPr>
          <w:rFonts w:ascii="Times New Roman" w:hAnsi="Times New Roman" w:cs="Times New Roman"/>
          <w:b w:val="0"/>
          <w:caps w:val="0"/>
          <w:sz w:val="26"/>
          <w:szCs w:val="26"/>
        </w:rPr>
        <w:t>Music Director, Winneba Central S.D.A</w:t>
      </w:r>
    </w:p>
    <w:p w:rsidR="00342D67" w:rsidRDefault="00C0676E" w:rsidP="00EF49C6">
      <w:pPr>
        <w:pStyle w:val="Heading1"/>
        <w:numPr>
          <w:ilvl w:val="0"/>
          <w:numId w:val="19"/>
        </w:numPr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2010-2012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ab/>
        <w:t xml:space="preserve">      </w:t>
      </w:r>
      <w:r w:rsidR="00782B30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</w:t>
      </w:r>
      <w:r w:rsidR="00342D67">
        <w:rPr>
          <w:rFonts w:ascii="Times New Roman" w:hAnsi="Times New Roman" w:cs="Times New Roman"/>
          <w:b w:val="0"/>
          <w:caps w:val="0"/>
          <w:sz w:val="26"/>
          <w:szCs w:val="26"/>
        </w:rPr>
        <w:t>Organist, Glorious Youth Ch</w:t>
      </w:r>
      <w:r w:rsidR="00C02F67">
        <w:rPr>
          <w:rFonts w:ascii="Times New Roman" w:hAnsi="Times New Roman" w:cs="Times New Roman"/>
          <w:b w:val="0"/>
          <w:caps w:val="0"/>
          <w:sz w:val="26"/>
          <w:szCs w:val="26"/>
        </w:rPr>
        <w:t>o</w:t>
      </w:r>
      <w:r w:rsidR="00342D67">
        <w:rPr>
          <w:rFonts w:ascii="Times New Roman" w:hAnsi="Times New Roman" w:cs="Times New Roman"/>
          <w:b w:val="0"/>
          <w:caps w:val="0"/>
          <w:sz w:val="26"/>
          <w:szCs w:val="26"/>
        </w:rPr>
        <w:t>ir, Winneba</w:t>
      </w:r>
    </w:p>
    <w:p w:rsidR="00342D67" w:rsidRDefault="00FB73B4" w:rsidP="00EF49C6">
      <w:pPr>
        <w:pStyle w:val="Heading1"/>
        <w:numPr>
          <w:ilvl w:val="0"/>
          <w:numId w:val="19"/>
        </w:numPr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2009-2010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ab/>
        <w:t xml:space="preserve">       </w:t>
      </w:r>
      <w:r w:rsidR="00782B30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</w:t>
      </w:r>
      <w:r w:rsidR="00342D67">
        <w:rPr>
          <w:rFonts w:ascii="Times New Roman" w:hAnsi="Times New Roman" w:cs="Times New Roman"/>
          <w:b w:val="0"/>
          <w:caps w:val="0"/>
          <w:sz w:val="26"/>
          <w:szCs w:val="26"/>
        </w:rPr>
        <w:t>Welfare, Health and Sanitation Officer, Amu Hall</w:t>
      </w:r>
    </w:p>
    <w:p w:rsidR="00342D67" w:rsidRDefault="004754EB" w:rsidP="004754EB">
      <w:pPr>
        <w:pStyle w:val="Heading1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         </w:t>
      </w:r>
      <w:r w:rsidR="00C0676E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                             </w:t>
      </w:r>
      <w:r w:rsidR="00782B30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</w:t>
      </w:r>
      <w:r w:rsidR="00342D67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University 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>of Education, Winneba</w:t>
      </w:r>
    </w:p>
    <w:p w:rsidR="004754EB" w:rsidRDefault="004754EB" w:rsidP="004754EB">
      <w:pPr>
        <w:pStyle w:val="Heading1"/>
        <w:numPr>
          <w:ilvl w:val="0"/>
          <w:numId w:val="20"/>
        </w:numPr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2008-2011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ab/>
      </w:r>
      <w:r w:rsidR="00C0676E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      </w:t>
      </w:r>
      <w:r w:rsidR="00782B30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Organist, orchestrators Choral group, University of Education, </w:t>
      </w:r>
    </w:p>
    <w:p w:rsidR="004754EB" w:rsidRDefault="004754EB" w:rsidP="004754EB">
      <w:pPr>
        <w:pStyle w:val="Heading1"/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                                Winneba </w:t>
      </w:r>
    </w:p>
    <w:p w:rsidR="004754EB" w:rsidRDefault="00C0676E" w:rsidP="004754EB">
      <w:pPr>
        <w:pStyle w:val="Heading1"/>
        <w:numPr>
          <w:ilvl w:val="0"/>
          <w:numId w:val="20"/>
        </w:numPr>
        <w:ind w:left="810" w:hanging="45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2008-2010           </w:t>
      </w:r>
      <w:r w:rsidR="00E53347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</w:t>
      </w:r>
      <w:r w:rsidR="004754EB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Organist, Ghana National Association of Adventist Students, </w:t>
      </w:r>
    </w:p>
    <w:p w:rsidR="004754EB" w:rsidRDefault="00782B30" w:rsidP="004754EB">
      <w:pPr>
        <w:pStyle w:val="Heading1"/>
        <w:ind w:left="81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                            </w:t>
      </w:r>
      <w:r w:rsidR="00E53347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</w:t>
      </w:r>
      <w:proofErr w:type="gramStart"/>
      <w:r w:rsidR="004754EB">
        <w:rPr>
          <w:rFonts w:ascii="Times New Roman" w:hAnsi="Times New Roman" w:cs="Times New Roman"/>
          <w:b w:val="0"/>
          <w:caps w:val="0"/>
          <w:sz w:val="26"/>
          <w:szCs w:val="26"/>
        </w:rPr>
        <w:t>UEW.</w:t>
      </w:r>
      <w:proofErr w:type="gramEnd"/>
    </w:p>
    <w:p w:rsidR="004754EB" w:rsidRDefault="001E4209" w:rsidP="004754EB">
      <w:pPr>
        <w:pStyle w:val="Heading1"/>
        <w:numPr>
          <w:ilvl w:val="0"/>
          <w:numId w:val="20"/>
        </w:numPr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2008-2019</w:t>
      </w:r>
      <w:r w:rsidR="004754EB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          </w:t>
      </w:r>
      <w:r w:rsidR="00DC313A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</w:t>
      </w:r>
      <w:r w:rsidR="00782B30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</w:t>
      </w:r>
      <w:r w:rsidR="00DC313A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Principal</w:t>
      </w:r>
      <w:r w:rsidR="004754EB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</w:t>
      </w:r>
      <w:r w:rsidR="006B1BE1">
        <w:rPr>
          <w:rFonts w:ascii="Times New Roman" w:hAnsi="Times New Roman" w:cs="Times New Roman"/>
          <w:b w:val="0"/>
          <w:caps w:val="0"/>
          <w:sz w:val="26"/>
          <w:szCs w:val="26"/>
        </w:rPr>
        <w:t>Organist</w:t>
      </w:r>
      <w:r w:rsidR="004754EB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, St. Paul Methodist </w:t>
      </w:r>
      <w:r w:rsidR="00782B30">
        <w:rPr>
          <w:rFonts w:ascii="Times New Roman" w:hAnsi="Times New Roman" w:cs="Times New Roman"/>
          <w:b w:val="0"/>
          <w:caps w:val="0"/>
          <w:sz w:val="26"/>
          <w:szCs w:val="26"/>
        </w:rPr>
        <w:t>Society</w:t>
      </w:r>
      <w:r w:rsidR="004754EB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, </w:t>
      </w:r>
      <w:r w:rsidR="006B1BE1">
        <w:rPr>
          <w:rFonts w:ascii="Times New Roman" w:hAnsi="Times New Roman" w:cs="Times New Roman"/>
          <w:b w:val="0"/>
          <w:caps w:val="0"/>
          <w:sz w:val="26"/>
          <w:szCs w:val="26"/>
        </w:rPr>
        <w:t>W</w:t>
      </w:r>
      <w:r w:rsidR="004754EB">
        <w:rPr>
          <w:rFonts w:ascii="Times New Roman" w:hAnsi="Times New Roman" w:cs="Times New Roman"/>
          <w:b w:val="0"/>
          <w:caps w:val="0"/>
          <w:sz w:val="26"/>
          <w:szCs w:val="26"/>
        </w:rPr>
        <w:t>inneba</w:t>
      </w:r>
    </w:p>
    <w:p w:rsidR="006B1BE1" w:rsidRDefault="00FB73B4" w:rsidP="004754EB">
      <w:pPr>
        <w:pStyle w:val="Heading1"/>
        <w:numPr>
          <w:ilvl w:val="0"/>
          <w:numId w:val="20"/>
        </w:numPr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2007-2009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ab/>
        <w:t xml:space="preserve">         </w:t>
      </w:r>
      <w:r w:rsidR="006B1BE1">
        <w:rPr>
          <w:rFonts w:ascii="Times New Roman" w:hAnsi="Times New Roman" w:cs="Times New Roman"/>
          <w:b w:val="0"/>
          <w:caps w:val="0"/>
          <w:sz w:val="26"/>
          <w:szCs w:val="26"/>
        </w:rPr>
        <w:t>Course Representative, B.Mus. Class, UEW</w:t>
      </w:r>
    </w:p>
    <w:p w:rsidR="006B1BE1" w:rsidRDefault="00FB73B4" w:rsidP="004754EB">
      <w:pPr>
        <w:pStyle w:val="Heading1"/>
        <w:numPr>
          <w:ilvl w:val="0"/>
          <w:numId w:val="20"/>
        </w:numPr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2004-2007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ab/>
        <w:t xml:space="preserve">         </w:t>
      </w:r>
      <w:r w:rsidR="006B1BE1">
        <w:rPr>
          <w:rFonts w:ascii="Times New Roman" w:hAnsi="Times New Roman" w:cs="Times New Roman"/>
          <w:b w:val="0"/>
          <w:caps w:val="0"/>
          <w:sz w:val="26"/>
          <w:szCs w:val="26"/>
        </w:rPr>
        <w:t>Organist, Kwame Danso S.D.A Church</w:t>
      </w:r>
    </w:p>
    <w:p w:rsidR="006B1BE1" w:rsidRDefault="00FB73B4" w:rsidP="004754EB">
      <w:pPr>
        <w:pStyle w:val="Heading1"/>
        <w:numPr>
          <w:ilvl w:val="0"/>
          <w:numId w:val="20"/>
        </w:numPr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2003-2004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ab/>
        <w:t xml:space="preserve">         </w:t>
      </w:r>
      <w:r w:rsidR="006B1BE1">
        <w:rPr>
          <w:rFonts w:ascii="Times New Roman" w:hAnsi="Times New Roman" w:cs="Times New Roman"/>
          <w:b w:val="0"/>
          <w:caps w:val="0"/>
          <w:sz w:val="26"/>
          <w:szCs w:val="26"/>
        </w:rPr>
        <w:t>Organist, Badu S.D.A. &amp; Presbyterian Church</w:t>
      </w:r>
    </w:p>
    <w:p w:rsidR="006B1BE1" w:rsidRDefault="00782B30" w:rsidP="004754EB">
      <w:pPr>
        <w:pStyle w:val="Heading1"/>
        <w:numPr>
          <w:ilvl w:val="0"/>
          <w:numId w:val="20"/>
        </w:numPr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2001-</w:t>
      </w:r>
      <w:r w:rsidR="00DC313A">
        <w:rPr>
          <w:rFonts w:ascii="Times New Roman" w:hAnsi="Times New Roman" w:cs="Times New Roman"/>
          <w:b w:val="0"/>
          <w:caps w:val="0"/>
          <w:sz w:val="26"/>
          <w:szCs w:val="26"/>
        </w:rPr>
        <w:t>2003</w:t>
      </w:r>
      <w:r w:rsidR="00DC313A">
        <w:rPr>
          <w:rFonts w:ascii="Times New Roman" w:hAnsi="Times New Roman" w:cs="Times New Roman"/>
          <w:b w:val="0"/>
          <w:caps w:val="0"/>
          <w:sz w:val="26"/>
          <w:szCs w:val="26"/>
        </w:rPr>
        <w:tab/>
        <w:t xml:space="preserve">         </w:t>
      </w:r>
      <w:r w:rsidR="00C03603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Organist, Antoa S.D.A &amp; </w:t>
      </w:r>
      <w:r w:rsidR="00A54E7A">
        <w:rPr>
          <w:rFonts w:ascii="Times New Roman" w:hAnsi="Times New Roman" w:cs="Times New Roman"/>
          <w:b w:val="0"/>
          <w:caps w:val="0"/>
          <w:sz w:val="26"/>
          <w:szCs w:val="26"/>
        </w:rPr>
        <w:t>Presbyterian Church</w:t>
      </w:r>
    </w:p>
    <w:p w:rsidR="00C03603" w:rsidRDefault="00782B30" w:rsidP="004754EB">
      <w:pPr>
        <w:pStyle w:val="Heading1"/>
        <w:numPr>
          <w:ilvl w:val="0"/>
          <w:numId w:val="20"/>
        </w:numPr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2000-</w:t>
      </w:r>
      <w:r w:rsidR="00DC313A">
        <w:rPr>
          <w:rFonts w:ascii="Times New Roman" w:hAnsi="Times New Roman" w:cs="Times New Roman"/>
          <w:b w:val="0"/>
          <w:caps w:val="0"/>
          <w:sz w:val="26"/>
          <w:szCs w:val="26"/>
        </w:rPr>
        <w:t>2001</w:t>
      </w:r>
      <w:r w:rsidR="00DC313A">
        <w:rPr>
          <w:rFonts w:ascii="Times New Roman" w:hAnsi="Times New Roman" w:cs="Times New Roman"/>
          <w:b w:val="0"/>
          <w:caps w:val="0"/>
          <w:sz w:val="26"/>
          <w:szCs w:val="26"/>
        </w:rPr>
        <w:tab/>
        <w:t xml:space="preserve">         </w:t>
      </w:r>
      <w:r w:rsidR="00C03603">
        <w:rPr>
          <w:rFonts w:ascii="Times New Roman" w:hAnsi="Times New Roman" w:cs="Times New Roman"/>
          <w:b w:val="0"/>
          <w:caps w:val="0"/>
          <w:sz w:val="26"/>
          <w:szCs w:val="26"/>
        </w:rPr>
        <w:t>Organist, Kumasi High School</w:t>
      </w:r>
    </w:p>
    <w:p w:rsidR="00C03603" w:rsidRDefault="00C03603" w:rsidP="00C03603">
      <w:pPr>
        <w:pStyle w:val="Heading1"/>
        <w:rPr>
          <w:rFonts w:ascii="Times New Roman" w:hAnsi="Times New Roman" w:cs="Times New Roman"/>
          <w:b w:val="0"/>
          <w:caps w:val="0"/>
          <w:sz w:val="26"/>
          <w:szCs w:val="26"/>
        </w:rPr>
      </w:pPr>
    </w:p>
    <w:p w:rsidR="00A54E7A" w:rsidRDefault="00A54E7A" w:rsidP="00C03603">
      <w:pPr>
        <w:pStyle w:val="Heading1"/>
        <w:rPr>
          <w:rFonts w:ascii="Times New Roman" w:hAnsi="Times New Roman" w:cs="Times New Roman"/>
          <w:caps w:val="0"/>
          <w:sz w:val="26"/>
          <w:szCs w:val="26"/>
        </w:rPr>
      </w:pPr>
    </w:p>
    <w:p w:rsidR="00A54E7A" w:rsidRDefault="00A54E7A" w:rsidP="00C03603">
      <w:pPr>
        <w:pStyle w:val="Heading1"/>
        <w:rPr>
          <w:rFonts w:ascii="Times New Roman" w:hAnsi="Times New Roman" w:cs="Times New Roman"/>
          <w:caps w:val="0"/>
          <w:sz w:val="26"/>
          <w:szCs w:val="26"/>
        </w:rPr>
      </w:pPr>
    </w:p>
    <w:p w:rsidR="00A54E7A" w:rsidRDefault="00A54E7A" w:rsidP="00C03603">
      <w:pPr>
        <w:pStyle w:val="Heading1"/>
        <w:rPr>
          <w:rFonts w:ascii="Times New Roman" w:hAnsi="Times New Roman" w:cs="Times New Roman"/>
          <w:caps w:val="0"/>
          <w:sz w:val="26"/>
          <w:szCs w:val="26"/>
        </w:rPr>
      </w:pPr>
    </w:p>
    <w:p w:rsidR="00A54E7A" w:rsidRDefault="00A54E7A" w:rsidP="00C03603">
      <w:pPr>
        <w:pStyle w:val="Heading1"/>
        <w:rPr>
          <w:rFonts w:ascii="Times New Roman" w:hAnsi="Times New Roman" w:cs="Times New Roman"/>
          <w:caps w:val="0"/>
          <w:sz w:val="26"/>
          <w:szCs w:val="26"/>
        </w:rPr>
      </w:pPr>
    </w:p>
    <w:p w:rsidR="00C03603" w:rsidRDefault="00C03603" w:rsidP="001D4EB1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caps w:val="0"/>
          <w:sz w:val="26"/>
          <w:szCs w:val="26"/>
        </w:rPr>
      </w:pPr>
      <w:r w:rsidRPr="00D4314E">
        <w:rPr>
          <w:rFonts w:ascii="Times New Roman" w:hAnsi="Times New Roman" w:cs="Times New Roman"/>
          <w:caps w:val="0"/>
          <w:sz w:val="26"/>
          <w:szCs w:val="26"/>
        </w:rPr>
        <w:t xml:space="preserve">OTHER ACTIVITIES </w:t>
      </w:r>
    </w:p>
    <w:p w:rsidR="00FB73B4" w:rsidRDefault="00FB73B4" w:rsidP="00D553C3">
      <w:pPr>
        <w:pStyle w:val="Heading1"/>
        <w:rPr>
          <w:rFonts w:ascii="Times New Roman" w:hAnsi="Times New Roman" w:cs="Times New Roman"/>
          <w:b w:val="0"/>
          <w:caps w:val="0"/>
          <w:sz w:val="26"/>
          <w:szCs w:val="26"/>
        </w:rPr>
      </w:pPr>
    </w:p>
    <w:p w:rsidR="00D553C3" w:rsidRDefault="0057082B" w:rsidP="0057082B">
      <w:pPr>
        <w:pStyle w:val="Heading1"/>
        <w:numPr>
          <w:ilvl w:val="0"/>
          <w:numId w:val="29"/>
        </w:numPr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7</w:t>
      </w:r>
      <w:r w:rsidRPr="0057082B">
        <w:rPr>
          <w:rFonts w:ascii="Times New Roman" w:hAnsi="Times New Roman" w:cs="Times New Roman"/>
          <w:b w:val="0"/>
          <w:caps w:val="0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December, 2020   Presiding Officer, General Elections, Effutu Constituency</w:t>
      </w:r>
    </w:p>
    <w:p w:rsidR="00D553C3" w:rsidRDefault="00D553C3" w:rsidP="00D553C3">
      <w:pPr>
        <w:pStyle w:val="Heading1"/>
        <w:numPr>
          <w:ilvl w:val="0"/>
          <w:numId w:val="26"/>
        </w:numPr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17</w:t>
      </w:r>
      <w:r w:rsidRPr="00D553C3">
        <w:rPr>
          <w:rFonts w:ascii="Times New Roman" w:hAnsi="Times New Roman" w:cs="Times New Roman"/>
          <w:b w:val="0"/>
          <w:caps w:val="0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December, 2019 Presiding Officer, District Assembly Elections, Effutu </w:t>
      </w:r>
    </w:p>
    <w:p w:rsidR="00D553C3" w:rsidRDefault="00D553C3" w:rsidP="00D553C3">
      <w:pPr>
        <w:pStyle w:val="Heading1"/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                                  Constituency </w:t>
      </w:r>
    </w:p>
    <w:p w:rsidR="00D553C3" w:rsidRDefault="00D553C3" w:rsidP="00D553C3">
      <w:pPr>
        <w:pStyle w:val="Heading1"/>
        <w:numPr>
          <w:ilvl w:val="0"/>
          <w:numId w:val="23"/>
        </w:numPr>
        <w:rPr>
          <w:rFonts w:ascii="Times New Roman" w:hAnsi="Times New Roman" w:cs="Times New Roman"/>
          <w:b w:val="0"/>
          <w:caps w:val="0"/>
          <w:sz w:val="26"/>
          <w:szCs w:val="26"/>
        </w:rPr>
      </w:pPr>
      <w:r w:rsidRPr="001D4EB1">
        <w:rPr>
          <w:rFonts w:ascii="Times New Roman" w:hAnsi="Times New Roman" w:cs="Times New Roman"/>
          <w:b w:val="0"/>
          <w:caps w:val="0"/>
          <w:sz w:val="26"/>
          <w:szCs w:val="26"/>
        </w:rPr>
        <w:t>10</w:t>
      </w:r>
      <w:r w:rsidRPr="001D4EB1">
        <w:rPr>
          <w:rFonts w:ascii="Times New Roman" w:hAnsi="Times New Roman" w:cs="Times New Roman"/>
          <w:b w:val="0"/>
          <w:caps w:val="0"/>
          <w:sz w:val="26"/>
          <w:szCs w:val="26"/>
          <w:vertAlign w:val="superscript"/>
        </w:rPr>
        <w:t>th</w:t>
      </w:r>
      <w:r w:rsidRPr="001D4EB1">
        <w:rPr>
          <w:rFonts w:ascii="Times New Roman" w:hAnsi="Times New Roman" w:cs="Times New Roman"/>
          <w:b w:val="0"/>
          <w:caps w:val="0"/>
          <w:sz w:val="26"/>
          <w:szCs w:val="26"/>
        </w:rPr>
        <w:t>-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>20</w:t>
      </w:r>
      <w:r w:rsidRPr="001D4EB1">
        <w:rPr>
          <w:rFonts w:ascii="Times New Roman" w:hAnsi="Times New Roman" w:cs="Times New Roman"/>
          <w:b w:val="0"/>
          <w:caps w:val="0"/>
          <w:sz w:val="26"/>
          <w:szCs w:val="26"/>
          <w:vertAlign w:val="superscript"/>
        </w:rPr>
        <w:t>th</w:t>
      </w:r>
      <w:r w:rsidRPr="001D4EB1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Sept; 2019 </w:t>
      </w:r>
      <w:r w:rsidR="0057082B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 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>Exhibition</w:t>
      </w:r>
      <w:r w:rsidRPr="001D4EB1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Officer, Electoral Commission, Effutu        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 </w:t>
      </w:r>
    </w:p>
    <w:p w:rsidR="001D4EB1" w:rsidRPr="001D4EB1" w:rsidRDefault="001D4EB1" w:rsidP="001D4EB1">
      <w:pPr>
        <w:pStyle w:val="Heading1"/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                                 </w:t>
      </w:r>
      <w:r w:rsidRPr="001D4EB1">
        <w:rPr>
          <w:rFonts w:ascii="Times New Roman" w:hAnsi="Times New Roman" w:cs="Times New Roman"/>
          <w:b w:val="0"/>
          <w:caps w:val="0"/>
          <w:sz w:val="26"/>
          <w:szCs w:val="26"/>
        </w:rPr>
        <w:t>Constituency</w:t>
      </w:r>
    </w:p>
    <w:p w:rsidR="00C03603" w:rsidRDefault="00C03603" w:rsidP="00C03603">
      <w:pPr>
        <w:pStyle w:val="Heading1"/>
        <w:numPr>
          <w:ilvl w:val="0"/>
          <w:numId w:val="21"/>
        </w:numPr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April 2019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ab/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ab/>
        <w:t xml:space="preserve">Workshop on the New Curriculum for Basic School Teachers </w:t>
      </w:r>
    </w:p>
    <w:p w:rsidR="00D4314E" w:rsidRDefault="00C03603" w:rsidP="00842EF0">
      <w:pPr>
        <w:pStyle w:val="Heading1"/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 </w:t>
      </w:r>
      <w:r w:rsidR="0057082B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                               Of</w:t>
      </w:r>
      <w:r w:rsidR="00842EF0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the Effutu Municipality</w:t>
      </w:r>
    </w:p>
    <w:p w:rsidR="00C03603" w:rsidRDefault="00C03603" w:rsidP="00C03603">
      <w:pPr>
        <w:pStyle w:val="Heading1"/>
        <w:numPr>
          <w:ilvl w:val="0"/>
          <w:numId w:val="21"/>
        </w:numPr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August, 2018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ab/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ab/>
        <w:t xml:space="preserve">University of Education, Winneba-ITECPD Workshop on </w:t>
      </w:r>
    </w:p>
    <w:p w:rsidR="00C03603" w:rsidRDefault="00C03603" w:rsidP="00C03603">
      <w:pPr>
        <w:pStyle w:val="Heading1"/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 </w:t>
      </w:r>
      <w:r w:rsidR="0057082B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                               Mentoring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</w:t>
      </w:r>
    </w:p>
    <w:p w:rsidR="00C03603" w:rsidRDefault="00D553C3" w:rsidP="00C03603">
      <w:pPr>
        <w:pStyle w:val="Heading1"/>
        <w:numPr>
          <w:ilvl w:val="0"/>
          <w:numId w:val="21"/>
        </w:numPr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7</w:t>
      </w:r>
      <w:r w:rsidRPr="00D553C3">
        <w:rPr>
          <w:rFonts w:ascii="Times New Roman" w:hAnsi="Times New Roman" w:cs="Times New Roman"/>
          <w:b w:val="0"/>
          <w:caps w:val="0"/>
          <w:sz w:val="26"/>
          <w:szCs w:val="26"/>
          <w:vertAlign w:val="superscript"/>
        </w:rPr>
        <w:t>th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</w:t>
      </w:r>
      <w:r w:rsidR="00C03603">
        <w:rPr>
          <w:rFonts w:ascii="Times New Roman" w:hAnsi="Times New Roman" w:cs="Times New Roman"/>
          <w:b w:val="0"/>
          <w:caps w:val="0"/>
          <w:sz w:val="26"/>
          <w:szCs w:val="26"/>
        </w:rPr>
        <w:t>December, 2016</w:t>
      </w:r>
      <w:r w:rsidR="00C03603">
        <w:rPr>
          <w:rFonts w:ascii="Times New Roman" w:hAnsi="Times New Roman" w:cs="Times New Roman"/>
          <w:b w:val="0"/>
          <w:caps w:val="0"/>
          <w:sz w:val="26"/>
          <w:szCs w:val="26"/>
        </w:rPr>
        <w:tab/>
        <w:t>Presiding Officer, General Elections, Effutu Constitu</w:t>
      </w:r>
      <w:r w:rsidR="00FB73B4">
        <w:rPr>
          <w:rFonts w:ascii="Times New Roman" w:hAnsi="Times New Roman" w:cs="Times New Roman"/>
          <w:b w:val="0"/>
          <w:caps w:val="0"/>
          <w:sz w:val="26"/>
          <w:szCs w:val="26"/>
        </w:rPr>
        <w:t>ency</w:t>
      </w:r>
    </w:p>
    <w:p w:rsidR="00C03603" w:rsidRDefault="00C03603" w:rsidP="00C03603">
      <w:pPr>
        <w:pStyle w:val="Heading1"/>
        <w:numPr>
          <w:ilvl w:val="0"/>
          <w:numId w:val="21"/>
        </w:numPr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2012/2013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ab/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ab/>
        <w:t xml:space="preserve">Asante Student’s Union, Member, University of Education, </w:t>
      </w:r>
    </w:p>
    <w:p w:rsidR="00C03603" w:rsidRDefault="00C03603" w:rsidP="00C03603">
      <w:pPr>
        <w:pStyle w:val="Heading1"/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                                 Winneba</w:t>
      </w:r>
    </w:p>
    <w:p w:rsidR="00D4314E" w:rsidRDefault="00C03603" w:rsidP="00C03603">
      <w:pPr>
        <w:pStyle w:val="Heading1"/>
        <w:numPr>
          <w:ilvl w:val="0"/>
          <w:numId w:val="21"/>
        </w:numPr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January, 2013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ab/>
        <w:t xml:space="preserve">Participant, Composers’ workshop held at the </w:t>
      </w:r>
      <w:r w:rsidR="00A54E7A">
        <w:rPr>
          <w:rFonts w:ascii="Times New Roman" w:hAnsi="Times New Roman" w:cs="Times New Roman"/>
          <w:b w:val="0"/>
          <w:caps w:val="0"/>
          <w:sz w:val="26"/>
          <w:szCs w:val="26"/>
        </w:rPr>
        <w:t>University of</w:t>
      </w:r>
      <w:r w:rsidR="00D4314E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</w:t>
      </w:r>
    </w:p>
    <w:p w:rsidR="00C03603" w:rsidRDefault="00D4314E" w:rsidP="00D4314E">
      <w:pPr>
        <w:pStyle w:val="Heading1"/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                                Ghana, Legon.</w:t>
      </w:r>
    </w:p>
    <w:p w:rsidR="00D4314E" w:rsidRDefault="00D4314E" w:rsidP="00D4314E">
      <w:pPr>
        <w:pStyle w:val="Heading1"/>
        <w:numPr>
          <w:ilvl w:val="0"/>
          <w:numId w:val="21"/>
        </w:numPr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November, 2012, 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ab/>
        <w:t xml:space="preserve">Co-Organizer, Pre-Election </w:t>
      </w:r>
      <w:r w:rsidR="00A54E7A">
        <w:rPr>
          <w:rFonts w:ascii="Times New Roman" w:hAnsi="Times New Roman" w:cs="Times New Roman"/>
          <w:b w:val="0"/>
          <w:caps w:val="0"/>
          <w:sz w:val="26"/>
          <w:szCs w:val="26"/>
        </w:rPr>
        <w:t>Peace Campaign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, (Music </w:t>
      </w:r>
    </w:p>
    <w:p w:rsidR="00D4314E" w:rsidRDefault="00D4314E" w:rsidP="00D4314E">
      <w:pPr>
        <w:pStyle w:val="Heading1"/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                                 Department, UEW)</w:t>
      </w:r>
    </w:p>
    <w:p w:rsidR="00D4314E" w:rsidRDefault="00D4314E" w:rsidP="00D553C3">
      <w:pPr>
        <w:pStyle w:val="Heading1"/>
        <w:numPr>
          <w:ilvl w:val="0"/>
          <w:numId w:val="21"/>
        </w:numPr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2009/2010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ab/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ab/>
      </w:r>
      <w:r w:rsidR="00A54E7A">
        <w:rPr>
          <w:rFonts w:ascii="Times New Roman" w:hAnsi="Times New Roman" w:cs="Times New Roman"/>
          <w:b w:val="0"/>
          <w:caps w:val="0"/>
          <w:sz w:val="26"/>
          <w:szCs w:val="26"/>
        </w:rPr>
        <w:t>Seminar on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General and Financial Administration, UEW</w:t>
      </w:r>
    </w:p>
    <w:p w:rsidR="00D4314E" w:rsidRDefault="00D4314E" w:rsidP="00D4314E">
      <w:pPr>
        <w:pStyle w:val="Heading1"/>
        <w:rPr>
          <w:rFonts w:ascii="Times New Roman" w:hAnsi="Times New Roman" w:cs="Times New Roman"/>
          <w:b w:val="0"/>
          <w:caps w:val="0"/>
          <w:sz w:val="26"/>
          <w:szCs w:val="26"/>
        </w:rPr>
      </w:pPr>
    </w:p>
    <w:p w:rsidR="00D4314E" w:rsidRDefault="00D4314E" w:rsidP="00D4314E">
      <w:pPr>
        <w:pStyle w:val="Heading1"/>
        <w:rPr>
          <w:rFonts w:ascii="Times New Roman" w:hAnsi="Times New Roman" w:cs="Times New Roman"/>
          <w:b w:val="0"/>
          <w:caps w:val="0"/>
          <w:sz w:val="26"/>
          <w:szCs w:val="26"/>
        </w:rPr>
      </w:pPr>
    </w:p>
    <w:p w:rsidR="007F7DFA" w:rsidRDefault="007F7DFA" w:rsidP="00D4314E">
      <w:pPr>
        <w:pStyle w:val="Heading1"/>
        <w:rPr>
          <w:rFonts w:ascii="Times New Roman" w:hAnsi="Times New Roman" w:cs="Times New Roman"/>
          <w:b w:val="0"/>
          <w:caps w:val="0"/>
          <w:sz w:val="26"/>
          <w:szCs w:val="26"/>
        </w:rPr>
      </w:pPr>
    </w:p>
    <w:p w:rsidR="00D4314E" w:rsidRPr="00A54E7A" w:rsidRDefault="00A54E7A" w:rsidP="00D4314E">
      <w:pPr>
        <w:pStyle w:val="Heading1"/>
        <w:rPr>
          <w:rFonts w:ascii="Times New Roman" w:hAnsi="Times New Roman" w:cs="Times New Roman"/>
          <w:caps w:val="0"/>
          <w:sz w:val="26"/>
          <w:szCs w:val="26"/>
        </w:rPr>
      </w:pPr>
      <w:r w:rsidRPr="00A54E7A">
        <w:rPr>
          <w:rFonts w:ascii="Times New Roman" w:hAnsi="Times New Roman" w:cs="Times New Roman"/>
          <w:caps w:val="0"/>
          <w:sz w:val="26"/>
          <w:szCs w:val="26"/>
        </w:rPr>
        <w:t>REFEREES</w:t>
      </w:r>
    </w:p>
    <w:p w:rsidR="00D4314E" w:rsidRDefault="00D4314E" w:rsidP="00D4314E">
      <w:pPr>
        <w:pStyle w:val="Heading1"/>
        <w:rPr>
          <w:rFonts w:ascii="Times New Roman" w:hAnsi="Times New Roman" w:cs="Times New Roman"/>
          <w:b w:val="0"/>
          <w:caps w:val="0"/>
          <w:sz w:val="26"/>
          <w:szCs w:val="26"/>
        </w:rPr>
      </w:pPr>
    </w:p>
    <w:p w:rsidR="00D4314E" w:rsidRDefault="00D4314E" w:rsidP="00D4314E">
      <w:pPr>
        <w:pStyle w:val="Heading1"/>
        <w:numPr>
          <w:ilvl w:val="0"/>
          <w:numId w:val="21"/>
        </w:numPr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Rev. </w:t>
      </w:r>
      <w:r w:rsidR="00842EF0">
        <w:rPr>
          <w:rFonts w:ascii="Times New Roman" w:hAnsi="Times New Roman" w:cs="Times New Roman"/>
          <w:b w:val="0"/>
          <w:caps w:val="0"/>
          <w:sz w:val="26"/>
          <w:szCs w:val="26"/>
        </w:rPr>
        <w:t>John Kofi Brewu</w:t>
      </w:r>
    </w:p>
    <w:p w:rsidR="00D4314E" w:rsidRDefault="00842EF0" w:rsidP="00D4314E">
      <w:pPr>
        <w:pStyle w:val="Heading1"/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Vice Principal</w:t>
      </w:r>
    </w:p>
    <w:p w:rsidR="00D4314E" w:rsidRDefault="00842EF0" w:rsidP="00D4314E">
      <w:pPr>
        <w:pStyle w:val="Heading1"/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Akrokerri College of Education</w:t>
      </w:r>
    </w:p>
    <w:p w:rsidR="00842EF0" w:rsidRDefault="00842EF0" w:rsidP="00D4314E">
      <w:pPr>
        <w:pStyle w:val="Heading1"/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P.O. Box 32</w:t>
      </w:r>
    </w:p>
    <w:p w:rsidR="00842EF0" w:rsidRDefault="00842EF0" w:rsidP="00D4314E">
      <w:pPr>
        <w:pStyle w:val="Heading1"/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Akrokerri</w:t>
      </w:r>
    </w:p>
    <w:p w:rsidR="00D4314E" w:rsidRDefault="00D4314E" w:rsidP="00D4314E">
      <w:pPr>
        <w:pStyle w:val="Heading1"/>
        <w:rPr>
          <w:rFonts w:ascii="Times New Roman" w:hAnsi="Times New Roman" w:cs="Times New Roman"/>
          <w:b w:val="0"/>
          <w:caps w:val="0"/>
          <w:sz w:val="26"/>
          <w:szCs w:val="26"/>
        </w:rPr>
      </w:pPr>
    </w:p>
    <w:p w:rsidR="00D4314E" w:rsidRDefault="00D4314E" w:rsidP="00D4314E">
      <w:pPr>
        <w:pStyle w:val="Heading1"/>
        <w:numPr>
          <w:ilvl w:val="0"/>
          <w:numId w:val="21"/>
        </w:numPr>
        <w:rPr>
          <w:rFonts w:ascii="Times New Roman" w:hAnsi="Times New Roman" w:cs="Times New Roman"/>
          <w:b w:val="0"/>
          <w:caps w:val="0"/>
          <w:sz w:val="26"/>
          <w:szCs w:val="26"/>
        </w:rPr>
      </w:pPr>
      <w:proofErr w:type="gramStart"/>
      <w:r>
        <w:rPr>
          <w:rFonts w:ascii="Times New Roman" w:hAnsi="Times New Roman" w:cs="Times New Roman"/>
          <w:b w:val="0"/>
          <w:caps w:val="0"/>
          <w:sz w:val="26"/>
          <w:szCs w:val="26"/>
        </w:rPr>
        <w:t>Emmanuel</w:t>
      </w:r>
      <w:r w:rsidR="00842EF0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>Obed Acquah</w:t>
      </w:r>
      <w:r w:rsidR="00C02F67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(Ph.D.)</w:t>
      </w:r>
      <w:proofErr w:type="gramEnd"/>
    </w:p>
    <w:p w:rsidR="00D4314E" w:rsidRDefault="00D4314E" w:rsidP="00D4314E">
      <w:pPr>
        <w:pStyle w:val="Heading1"/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Head of </w:t>
      </w:r>
      <w:r w:rsidR="00A54E7A">
        <w:rPr>
          <w:rFonts w:ascii="Times New Roman" w:hAnsi="Times New Roman" w:cs="Times New Roman"/>
          <w:b w:val="0"/>
          <w:caps w:val="0"/>
          <w:sz w:val="26"/>
          <w:szCs w:val="26"/>
        </w:rPr>
        <w:t>Department (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>Music)</w:t>
      </w:r>
    </w:p>
    <w:p w:rsidR="00D4314E" w:rsidRDefault="00D4314E" w:rsidP="00D4314E">
      <w:pPr>
        <w:pStyle w:val="Heading1"/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University of Education, Winneba</w:t>
      </w:r>
    </w:p>
    <w:p w:rsidR="00D4314E" w:rsidRDefault="00D4314E" w:rsidP="00D4314E">
      <w:pPr>
        <w:pStyle w:val="Heading1"/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P.O. Box 25</w:t>
      </w:r>
    </w:p>
    <w:p w:rsidR="00D4314E" w:rsidRDefault="00D4314E" w:rsidP="00D4314E">
      <w:pPr>
        <w:pStyle w:val="Heading1"/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Winneba</w:t>
      </w:r>
    </w:p>
    <w:p w:rsidR="00D4314E" w:rsidRDefault="00D4314E" w:rsidP="00D4314E">
      <w:pPr>
        <w:pStyle w:val="Heading1"/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</w:p>
    <w:p w:rsidR="00D4314E" w:rsidRDefault="00C02F67" w:rsidP="00D4314E">
      <w:pPr>
        <w:pStyle w:val="Heading1"/>
        <w:numPr>
          <w:ilvl w:val="0"/>
          <w:numId w:val="21"/>
        </w:numPr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Joshua Alfred Amuah</w:t>
      </w:r>
      <w:r w:rsidR="00D4314E"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 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>(</w:t>
      </w:r>
      <w:r w:rsidR="00D4314E">
        <w:rPr>
          <w:rFonts w:ascii="Times New Roman" w:hAnsi="Times New Roman" w:cs="Times New Roman"/>
          <w:b w:val="0"/>
          <w:caps w:val="0"/>
          <w:sz w:val="26"/>
          <w:szCs w:val="26"/>
        </w:rPr>
        <w:t>Ph.D.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>)</w:t>
      </w:r>
    </w:p>
    <w:p w:rsidR="00D4314E" w:rsidRDefault="00D4314E" w:rsidP="00D4314E">
      <w:pPr>
        <w:pStyle w:val="Heading1"/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Head of </w:t>
      </w:r>
      <w:r w:rsidR="00A54E7A">
        <w:rPr>
          <w:rFonts w:ascii="Times New Roman" w:hAnsi="Times New Roman" w:cs="Times New Roman"/>
          <w:b w:val="0"/>
          <w:caps w:val="0"/>
          <w:sz w:val="26"/>
          <w:szCs w:val="26"/>
        </w:rPr>
        <w:t>Department (</w:t>
      </w:r>
      <w:r>
        <w:rPr>
          <w:rFonts w:ascii="Times New Roman" w:hAnsi="Times New Roman" w:cs="Times New Roman"/>
          <w:b w:val="0"/>
          <w:caps w:val="0"/>
          <w:sz w:val="26"/>
          <w:szCs w:val="26"/>
        </w:rPr>
        <w:t>Music)</w:t>
      </w:r>
    </w:p>
    <w:p w:rsidR="00D4314E" w:rsidRDefault="00D4314E" w:rsidP="00D4314E">
      <w:pPr>
        <w:pStyle w:val="Heading1"/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 xml:space="preserve">University of Ghana, Legon </w:t>
      </w:r>
    </w:p>
    <w:p w:rsidR="00D4314E" w:rsidRDefault="00D4314E" w:rsidP="00D4314E">
      <w:pPr>
        <w:pStyle w:val="Heading1"/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P.O. Box LG 25</w:t>
      </w:r>
    </w:p>
    <w:p w:rsidR="00D4314E" w:rsidRDefault="00D4314E" w:rsidP="00D4314E">
      <w:pPr>
        <w:pStyle w:val="Heading1"/>
        <w:ind w:left="720"/>
        <w:rPr>
          <w:rFonts w:ascii="Times New Roman" w:hAnsi="Times New Roman" w:cs="Times New Roman"/>
          <w:b w:val="0"/>
          <w:caps w:val="0"/>
          <w:sz w:val="26"/>
          <w:szCs w:val="26"/>
        </w:rPr>
      </w:pPr>
      <w:r>
        <w:rPr>
          <w:rFonts w:ascii="Times New Roman" w:hAnsi="Times New Roman" w:cs="Times New Roman"/>
          <w:b w:val="0"/>
          <w:caps w:val="0"/>
          <w:sz w:val="26"/>
          <w:szCs w:val="26"/>
        </w:rPr>
        <w:t>Accra</w:t>
      </w:r>
      <w:r w:rsidR="001D4EB1">
        <w:rPr>
          <w:rFonts w:ascii="Times New Roman" w:hAnsi="Times New Roman" w:cs="Times New Roman"/>
          <w:b w:val="0"/>
          <w:caps w:val="0"/>
          <w:sz w:val="26"/>
          <w:szCs w:val="26"/>
        </w:rPr>
        <w:t>.</w:t>
      </w:r>
    </w:p>
    <w:sectPr w:rsidR="00D4314E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93E" w:rsidRDefault="00E8693E" w:rsidP="0068194B">
      <w:r>
        <w:separator/>
      </w:r>
    </w:p>
    <w:p w:rsidR="00E8693E" w:rsidRDefault="00E8693E"/>
    <w:p w:rsidR="00E8693E" w:rsidRDefault="00E8693E"/>
  </w:endnote>
  <w:endnote w:type="continuationSeparator" w:id="0">
    <w:p w:rsidR="00E8693E" w:rsidRDefault="00E8693E" w:rsidP="0068194B">
      <w:r>
        <w:continuationSeparator/>
      </w:r>
    </w:p>
    <w:p w:rsidR="00E8693E" w:rsidRDefault="00E8693E"/>
    <w:p w:rsidR="00E8693E" w:rsidRDefault="00E869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5C2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93E" w:rsidRDefault="00E8693E" w:rsidP="0068194B">
      <w:r>
        <w:separator/>
      </w:r>
    </w:p>
    <w:p w:rsidR="00E8693E" w:rsidRDefault="00E8693E"/>
    <w:p w:rsidR="00E8693E" w:rsidRDefault="00E8693E"/>
  </w:footnote>
  <w:footnote w:type="continuationSeparator" w:id="0">
    <w:p w:rsidR="00E8693E" w:rsidRDefault="00E8693E" w:rsidP="0068194B">
      <w:r>
        <w:continuationSeparator/>
      </w:r>
    </w:p>
    <w:p w:rsidR="00E8693E" w:rsidRDefault="00E8693E"/>
    <w:p w:rsidR="00E8693E" w:rsidRDefault="00E8693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se="http://schemas.microsoft.com/office/word/2015/wordml/symex" xmlns:cx="http://schemas.microsoft.com/office/drawing/2014/chartex" xmlns:w15="http://schemas.microsoft.com/office/word/2012/wordml">
          <w:pict>
            <v:line w14:anchorId="60C65F8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>
    <w:nsid w:val="0A2306E5"/>
    <w:multiLevelType w:val="hybridMultilevel"/>
    <w:tmpl w:val="09904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195C88"/>
    <w:multiLevelType w:val="hybridMultilevel"/>
    <w:tmpl w:val="6F301E26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2">
    <w:nsid w:val="162F4B99"/>
    <w:multiLevelType w:val="hybridMultilevel"/>
    <w:tmpl w:val="2912F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>
    <w:nsid w:val="21FB578D"/>
    <w:multiLevelType w:val="hybridMultilevel"/>
    <w:tmpl w:val="0DEE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D07232"/>
    <w:multiLevelType w:val="hybridMultilevel"/>
    <w:tmpl w:val="6B0C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39397047"/>
    <w:multiLevelType w:val="hybridMultilevel"/>
    <w:tmpl w:val="ABCC3BEC"/>
    <w:lvl w:ilvl="0" w:tplc="04090003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8">
    <w:nsid w:val="40BD42C6"/>
    <w:multiLevelType w:val="hybridMultilevel"/>
    <w:tmpl w:val="5F6E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D32858"/>
    <w:multiLevelType w:val="hybridMultilevel"/>
    <w:tmpl w:val="03320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4D8F3B45"/>
    <w:multiLevelType w:val="hybridMultilevel"/>
    <w:tmpl w:val="FEE0A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264093"/>
    <w:multiLevelType w:val="hybridMultilevel"/>
    <w:tmpl w:val="F404D7B8"/>
    <w:lvl w:ilvl="0" w:tplc="04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abstractNum w:abstractNumId="23">
    <w:nsid w:val="5027309B"/>
    <w:multiLevelType w:val="hybridMultilevel"/>
    <w:tmpl w:val="C30AD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C2353D"/>
    <w:multiLevelType w:val="hybridMultilevel"/>
    <w:tmpl w:val="289A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2A0180"/>
    <w:multiLevelType w:val="hybridMultilevel"/>
    <w:tmpl w:val="82B252EE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6">
    <w:nsid w:val="74256D58"/>
    <w:multiLevelType w:val="hybridMultilevel"/>
    <w:tmpl w:val="1848E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46536E"/>
    <w:multiLevelType w:val="hybridMultilevel"/>
    <w:tmpl w:val="E634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303D52"/>
    <w:multiLevelType w:val="hybridMultilevel"/>
    <w:tmpl w:val="50728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BC1540"/>
    <w:multiLevelType w:val="hybridMultilevel"/>
    <w:tmpl w:val="BFE2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6"/>
  </w:num>
  <w:num w:numId="8">
    <w:abstractNumId w:val="2"/>
  </w:num>
  <w:num w:numId="9">
    <w:abstractNumId w:val="20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3"/>
  </w:num>
  <w:num w:numId="15">
    <w:abstractNumId w:val="29"/>
  </w:num>
  <w:num w:numId="16">
    <w:abstractNumId w:val="19"/>
  </w:num>
  <w:num w:numId="17">
    <w:abstractNumId w:val="10"/>
  </w:num>
  <w:num w:numId="18">
    <w:abstractNumId w:val="15"/>
  </w:num>
  <w:num w:numId="19">
    <w:abstractNumId w:val="27"/>
  </w:num>
  <w:num w:numId="20">
    <w:abstractNumId w:val="11"/>
  </w:num>
  <w:num w:numId="21">
    <w:abstractNumId w:val="18"/>
  </w:num>
  <w:num w:numId="22">
    <w:abstractNumId w:val="25"/>
  </w:num>
  <w:num w:numId="23">
    <w:abstractNumId w:val="28"/>
  </w:num>
  <w:num w:numId="24">
    <w:abstractNumId w:val="26"/>
  </w:num>
  <w:num w:numId="25">
    <w:abstractNumId w:val="12"/>
  </w:num>
  <w:num w:numId="26">
    <w:abstractNumId w:val="21"/>
  </w:num>
  <w:num w:numId="27">
    <w:abstractNumId w:val="22"/>
  </w:num>
  <w:num w:numId="28">
    <w:abstractNumId w:val="17"/>
  </w:num>
  <w:num w:numId="29">
    <w:abstractNumId w:val="24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49B"/>
    <w:rsid w:val="000001EF"/>
    <w:rsid w:val="00007322"/>
    <w:rsid w:val="00007728"/>
    <w:rsid w:val="00024584"/>
    <w:rsid w:val="00024730"/>
    <w:rsid w:val="00055E95"/>
    <w:rsid w:val="0007021F"/>
    <w:rsid w:val="000954D9"/>
    <w:rsid w:val="000B2BA5"/>
    <w:rsid w:val="000F2F8C"/>
    <w:rsid w:val="0010006E"/>
    <w:rsid w:val="001041B2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B5C22"/>
    <w:rsid w:val="001C0E68"/>
    <w:rsid w:val="001C4B6F"/>
    <w:rsid w:val="001D0BF1"/>
    <w:rsid w:val="001D4EB1"/>
    <w:rsid w:val="001D7DDA"/>
    <w:rsid w:val="001E3120"/>
    <w:rsid w:val="001E4209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2A2A"/>
    <w:rsid w:val="00325B57"/>
    <w:rsid w:val="00336056"/>
    <w:rsid w:val="00342D67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56B6"/>
    <w:rsid w:val="00406CFF"/>
    <w:rsid w:val="00416B25"/>
    <w:rsid w:val="00420592"/>
    <w:rsid w:val="004319E0"/>
    <w:rsid w:val="00437E8C"/>
    <w:rsid w:val="00440225"/>
    <w:rsid w:val="0044538D"/>
    <w:rsid w:val="004726BC"/>
    <w:rsid w:val="00474105"/>
    <w:rsid w:val="004754EB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082B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1BE1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82B30"/>
    <w:rsid w:val="0079206B"/>
    <w:rsid w:val="00796076"/>
    <w:rsid w:val="007C0566"/>
    <w:rsid w:val="007C606B"/>
    <w:rsid w:val="007E6A61"/>
    <w:rsid w:val="007F7DFA"/>
    <w:rsid w:val="00801140"/>
    <w:rsid w:val="00803404"/>
    <w:rsid w:val="008070F9"/>
    <w:rsid w:val="00834955"/>
    <w:rsid w:val="00842EF0"/>
    <w:rsid w:val="00843B49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24D9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457"/>
    <w:rsid w:val="00A53DE1"/>
    <w:rsid w:val="00A54E7A"/>
    <w:rsid w:val="00A615E1"/>
    <w:rsid w:val="00A755E8"/>
    <w:rsid w:val="00A93A5D"/>
    <w:rsid w:val="00AB32F8"/>
    <w:rsid w:val="00AB610B"/>
    <w:rsid w:val="00AC4ACE"/>
    <w:rsid w:val="00AC7F1E"/>
    <w:rsid w:val="00AD360E"/>
    <w:rsid w:val="00AD40FB"/>
    <w:rsid w:val="00AD782D"/>
    <w:rsid w:val="00AE7650"/>
    <w:rsid w:val="00B0149B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02F67"/>
    <w:rsid w:val="00C031B5"/>
    <w:rsid w:val="00C03603"/>
    <w:rsid w:val="00C0676E"/>
    <w:rsid w:val="00C47FA6"/>
    <w:rsid w:val="00C539AB"/>
    <w:rsid w:val="00C57FC6"/>
    <w:rsid w:val="00C66A7D"/>
    <w:rsid w:val="00C725C8"/>
    <w:rsid w:val="00C779DA"/>
    <w:rsid w:val="00C814F7"/>
    <w:rsid w:val="00C818D4"/>
    <w:rsid w:val="00CA4B4D"/>
    <w:rsid w:val="00CB35C3"/>
    <w:rsid w:val="00CD323D"/>
    <w:rsid w:val="00CD380E"/>
    <w:rsid w:val="00CE4030"/>
    <w:rsid w:val="00CE64B3"/>
    <w:rsid w:val="00CF054D"/>
    <w:rsid w:val="00CF1A49"/>
    <w:rsid w:val="00D0630C"/>
    <w:rsid w:val="00D243A9"/>
    <w:rsid w:val="00D305E5"/>
    <w:rsid w:val="00D37CD3"/>
    <w:rsid w:val="00D4314E"/>
    <w:rsid w:val="00D553C3"/>
    <w:rsid w:val="00D66A52"/>
    <w:rsid w:val="00D66EFA"/>
    <w:rsid w:val="00D72A2D"/>
    <w:rsid w:val="00D8295B"/>
    <w:rsid w:val="00D90C11"/>
    <w:rsid w:val="00D9521A"/>
    <w:rsid w:val="00DA3914"/>
    <w:rsid w:val="00DA59AA"/>
    <w:rsid w:val="00DB1E19"/>
    <w:rsid w:val="00DB6915"/>
    <w:rsid w:val="00DB7E1E"/>
    <w:rsid w:val="00DC1B78"/>
    <w:rsid w:val="00DC2A2F"/>
    <w:rsid w:val="00DC313A"/>
    <w:rsid w:val="00DC600B"/>
    <w:rsid w:val="00DE0FAA"/>
    <w:rsid w:val="00DE136D"/>
    <w:rsid w:val="00DE1D9E"/>
    <w:rsid w:val="00DE6534"/>
    <w:rsid w:val="00DF4D6C"/>
    <w:rsid w:val="00E01923"/>
    <w:rsid w:val="00E07F40"/>
    <w:rsid w:val="00E14498"/>
    <w:rsid w:val="00E2397A"/>
    <w:rsid w:val="00E254DB"/>
    <w:rsid w:val="00E300FC"/>
    <w:rsid w:val="00E362DB"/>
    <w:rsid w:val="00E53347"/>
    <w:rsid w:val="00E5632B"/>
    <w:rsid w:val="00E70240"/>
    <w:rsid w:val="00E71E6B"/>
    <w:rsid w:val="00E81CC5"/>
    <w:rsid w:val="00E85A87"/>
    <w:rsid w:val="00E85B4A"/>
    <w:rsid w:val="00E8693E"/>
    <w:rsid w:val="00E951B4"/>
    <w:rsid w:val="00E9528E"/>
    <w:rsid w:val="00EA5099"/>
    <w:rsid w:val="00EC1351"/>
    <w:rsid w:val="00EC4CBF"/>
    <w:rsid w:val="00EE2CA8"/>
    <w:rsid w:val="00EF17E8"/>
    <w:rsid w:val="00EF2AE6"/>
    <w:rsid w:val="00EF49C6"/>
    <w:rsid w:val="00EF51D9"/>
    <w:rsid w:val="00F00FC4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1B2E"/>
    <w:rsid w:val="00FB31C1"/>
    <w:rsid w:val="00FB58F2"/>
    <w:rsid w:val="00FB73B4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 w:qFormat="1"/>
    <w:lsdException w:name="List Number" w:semiHidden="0" w:unhideWhenUsed="0" w:qFormat="1"/>
    <w:lsdException w:name="Title" w:semiHidden="0" w:uiPriority="10" w:unhideWhenUsed="0" w:qFormat="1"/>
    <w:lsdException w:name="Default Paragraph Font" w:uiPriority="1"/>
    <w:lsdException w:name="Subtitle" w:uiPriority="11"/>
    <w:lsdException w:name="Strong" w:uiPriority="22" w:qFormat="1"/>
    <w:lsdException w:name="Emphasis" w:uiPriority="2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semiHidden="0" w:uiPriority="10" w:unhideWhenUsed="0" w:qFormat="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">
    <w:name w:val="Grid Table 1 Light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647D3"/>
    <w:tblPr>
      <w:tblStyleRowBandSize w:val="1"/>
      <w:tblStyleColBandSize w:val="1"/>
      <w:tblInd w:w="0" w:type="dxa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647D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647D3"/>
    <w:tblPr>
      <w:tblStyleRowBandSize w:val="1"/>
      <w:tblStyleColBandSize w:val="1"/>
      <w:tblInd w:w="0" w:type="dxa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647D3"/>
    <w:tblPr>
      <w:tblStyleRowBandSize w:val="1"/>
      <w:tblStyleColBandSize w:val="1"/>
      <w:tblInd w:w="0" w:type="dxa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Borders>
        <w:top w:val="single" w:sz="4" w:space="0" w:color="1D824C" w:themeColor="accent1"/>
        <w:bottom w:val="single" w:sz="4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Borders>
        <w:top w:val="single" w:sz="4" w:space="0" w:color="005556" w:themeColor="accent2"/>
        <w:bottom w:val="single" w:sz="4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Borders>
        <w:top w:val="single" w:sz="4" w:space="0" w:color="B11F35" w:themeColor="accent3"/>
        <w:bottom w:val="single" w:sz="4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Borders>
        <w:top w:val="single" w:sz="4" w:space="0" w:color="856628" w:themeColor="accent4"/>
        <w:bottom w:val="single" w:sz="4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Borders>
        <w:top w:val="single" w:sz="4" w:space="0" w:color="7E314C" w:themeColor="accent5"/>
        <w:bottom w:val="single" w:sz="4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Borders>
        <w:top w:val="single" w:sz="4" w:space="0" w:color="4B6A88" w:themeColor="accent6"/>
        <w:bottom w:val="single" w:sz="4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bottom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bottom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bottom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bottom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bottom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bottom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Ind w:w="0" w:type="dxa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">
    <w:name w:val="Plain Table 1"/>
    <w:basedOn w:val="TableNormal"/>
    <w:uiPriority w:val="41"/>
    <w:rsid w:val="002647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647D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647D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647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dannybmusik@yahoo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KPLIIM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5D5E065D9B4175AE46478875F72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40813-DF33-49B8-9F12-25324FC063F0}"/>
      </w:docPartPr>
      <w:docPartBody>
        <w:p w:rsidR="002524A3" w:rsidRDefault="00766292">
          <w:pPr>
            <w:pStyle w:val="4A5D5E065D9B4175AE46478875F72104"/>
          </w:pPr>
          <w:r w:rsidRPr="00CF1A49">
            <w:t>Email</w:t>
          </w:r>
        </w:p>
      </w:docPartBody>
    </w:docPart>
    <w:docPart>
      <w:docPartPr>
        <w:name w:val="CEF920790F94412DB688B81B8BF5A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B011B-1767-40B0-B19A-0EB01BFE0207}"/>
      </w:docPartPr>
      <w:docPartBody>
        <w:p w:rsidR="002524A3" w:rsidRDefault="00766292">
          <w:pPr>
            <w:pStyle w:val="CEF920790F94412DB688B81B8BF5AE4A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92"/>
    <w:rsid w:val="000717D0"/>
    <w:rsid w:val="001B5023"/>
    <w:rsid w:val="002524A3"/>
    <w:rsid w:val="00346498"/>
    <w:rsid w:val="00443739"/>
    <w:rsid w:val="00502F68"/>
    <w:rsid w:val="00766292"/>
    <w:rsid w:val="00CA623C"/>
    <w:rsid w:val="00CF021F"/>
    <w:rsid w:val="00E24076"/>
    <w:rsid w:val="00F65908"/>
    <w:rsid w:val="00F9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810C05BEFE43389EA014DC1946E55D">
    <w:name w:val="D0810C05BEFE43389EA014DC1946E55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D8275163E194DEAB1CD7937EFECBEBB">
    <w:name w:val="9D8275163E194DEAB1CD7937EFECBEBB"/>
  </w:style>
  <w:style w:type="paragraph" w:customStyle="1" w:styleId="323D96EDD8A84B678DBD658547F3DCF6">
    <w:name w:val="323D96EDD8A84B678DBD658547F3DCF6"/>
  </w:style>
  <w:style w:type="paragraph" w:customStyle="1" w:styleId="15DF6588781046E988566C5E5B887EA4">
    <w:name w:val="15DF6588781046E988566C5E5B887EA4"/>
  </w:style>
  <w:style w:type="paragraph" w:customStyle="1" w:styleId="C11525A613D84B3E946B2F6FF38C4DCE">
    <w:name w:val="C11525A613D84B3E946B2F6FF38C4DCE"/>
  </w:style>
  <w:style w:type="paragraph" w:customStyle="1" w:styleId="4A5D5E065D9B4175AE46478875F72104">
    <w:name w:val="4A5D5E065D9B4175AE46478875F72104"/>
  </w:style>
  <w:style w:type="paragraph" w:customStyle="1" w:styleId="CEF920790F94412DB688B81B8BF5AE4A">
    <w:name w:val="CEF920790F94412DB688B81B8BF5AE4A"/>
  </w:style>
  <w:style w:type="paragraph" w:customStyle="1" w:styleId="074D131508D443B78FBE1439E341C5D0">
    <w:name w:val="074D131508D443B78FBE1439E341C5D0"/>
  </w:style>
  <w:style w:type="paragraph" w:customStyle="1" w:styleId="95829E2FCCA54FC5A4A6AC7205577B91">
    <w:name w:val="95829E2FCCA54FC5A4A6AC7205577B91"/>
  </w:style>
  <w:style w:type="paragraph" w:customStyle="1" w:styleId="8F1A1E1B06964CFD86F422751D3C57DC">
    <w:name w:val="8F1A1E1B06964CFD86F422751D3C57DC"/>
  </w:style>
  <w:style w:type="paragraph" w:customStyle="1" w:styleId="8A79951225AB4CA3B099F9410C31073F">
    <w:name w:val="8A79951225AB4CA3B099F9410C31073F"/>
  </w:style>
  <w:style w:type="paragraph" w:customStyle="1" w:styleId="3F4E8EF235914B6CAF5DAAE49567FBAB">
    <w:name w:val="3F4E8EF235914B6CAF5DAAE49567FBAB"/>
  </w:style>
  <w:style w:type="paragraph" w:customStyle="1" w:styleId="4919BCE0B37F4896BCA4616B207D2674">
    <w:name w:val="4919BCE0B37F4896BCA4616B207D2674"/>
  </w:style>
  <w:style w:type="paragraph" w:customStyle="1" w:styleId="C7BA250A357B45C7B1FFA9FBDAEDBA06">
    <w:name w:val="C7BA250A357B45C7B1FFA9FBDAEDBA06"/>
  </w:style>
  <w:style w:type="paragraph" w:customStyle="1" w:styleId="1B8747EC82BB4E88B8BCF2FF0BAF7708">
    <w:name w:val="1B8747EC82BB4E88B8BCF2FF0BAF770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B00F595859740A88B8C58DEB8796D8A">
    <w:name w:val="2B00F595859740A88B8C58DEB8796D8A"/>
  </w:style>
  <w:style w:type="paragraph" w:customStyle="1" w:styleId="7DE4642F4E0B4D278510BE232B4AF276">
    <w:name w:val="7DE4642F4E0B4D278510BE232B4AF276"/>
  </w:style>
  <w:style w:type="paragraph" w:customStyle="1" w:styleId="2C4993A9EA2846BF91F62ED0EB5B778F">
    <w:name w:val="2C4993A9EA2846BF91F62ED0EB5B778F"/>
  </w:style>
  <w:style w:type="paragraph" w:customStyle="1" w:styleId="13568B0836FD41148022DB23B75A4526">
    <w:name w:val="13568B0836FD41148022DB23B75A4526"/>
  </w:style>
  <w:style w:type="paragraph" w:customStyle="1" w:styleId="15B174604C39426FA9CA4B7AE93A421A">
    <w:name w:val="15B174604C39426FA9CA4B7AE93A421A"/>
  </w:style>
  <w:style w:type="paragraph" w:customStyle="1" w:styleId="29A8077A8C834794B87BE8F87FC958CA">
    <w:name w:val="29A8077A8C834794B87BE8F87FC958CA"/>
  </w:style>
  <w:style w:type="paragraph" w:customStyle="1" w:styleId="FF659D917E0940509DEA5AFBD4C9A87B">
    <w:name w:val="FF659D917E0940509DEA5AFBD4C9A87B"/>
  </w:style>
  <w:style w:type="paragraph" w:customStyle="1" w:styleId="9B01044E145C43C2A1C79E343DBBF1D9">
    <w:name w:val="9B01044E145C43C2A1C79E343DBBF1D9"/>
  </w:style>
  <w:style w:type="paragraph" w:customStyle="1" w:styleId="6915EA96100746DCAF2B3EB3CDC89A69">
    <w:name w:val="6915EA96100746DCAF2B3EB3CDC89A69"/>
  </w:style>
  <w:style w:type="paragraph" w:customStyle="1" w:styleId="9DD4F221132C455A9F75367A5F0A4D39">
    <w:name w:val="9DD4F221132C455A9F75367A5F0A4D39"/>
  </w:style>
  <w:style w:type="paragraph" w:customStyle="1" w:styleId="D7EE66A9116341F6869500A6FEACCC70">
    <w:name w:val="D7EE66A9116341F6869500A6FEACCC70"/>
  </w:style>
  <w:style w:type="paragraph" w:customStyle="1" w:styleId="70267F4B513041EB91695D985F6BFF74">
    <w:name w:val="70267F4B513041EB91695D985F6BFF74"/>
  </w:style>
  <w:style w:type="paragraph" w:customStyle="1" w:styleId="0B9AF3DA317E4CA7BBBEFB2A3F164A3D">
    <w:name w:val="0B9AF3DA317E4CA7BBBEFB2A3F164A3D"/>
  </w:style>
  <w:style w:type="paragraph" w:customStyle="1" w:styleId="E3E31AB6D27D48B589CE8B7FB5B1A6DC">
    <w:name w:val="E3E31AB6D27D48B589CE8B7FB5B1A6DC"/>
  </w:style>
  <w:style w:type="paragraph" w:customStyle="1" w:styleId="3AFF4251C62F4A5085A6B686D591815D">
    <w:name w:val="3AFF4251C62F4A5085A6B686D591815D"/>
  </w:style>
  <w:style w:type="paragraph" w:customStyle="1" w:styleId="81D5DD0142114634961FDE0EE6F827A2">
    <w:name w:val="81D5DD0142114634961FDE0EE6F827A2"/>
  </w:style>
  <w:style w:type="paragraph" w:customStyle="1" w:styleId="A0DBE2DE91C6414D85BCCFABAF93E110">
    <w:name w:val="A0DBE2DE91C6414D85BCCFABAF93E110"/>
  </w:style>
  <w:style w:type="paragraph" w:customStyle="1" w:styleId="C09E6D343AB54FD3BAE7888776A0FF08">
    <w:name w:val="C09E6D343AB54FD3BAE7888776A0FF08"/>
  </w:style>
  <w:style w:type="paragraph" w:customStyle="1" w:styleId="2944B6D70833425E8E80DBDC3EC8B1EC">
    <w:name w:val="2944B6D70833425E8E80DBDC3EC8B1EC"/>
  </w:style>
  <w:style w:type="paragraph" w:customStyle="1" w:styleId="03F3CAE20E784680B9E7FA9E2C773D21">
    <w:name w:val="03F3CAE20E784680B9E7FA9E2C773D21"/>
  </w:style>
  <w:style w:type="paragraph" w:customStyle="1" w:styleId="9FEBDC61224545538B60690C5A566602">
    <w:name w:val="9FEBDC61224545538B60690C5A566602"/>
  </w:style>
  <w:style w:type="paragraph" w:customStyle="1" w:styleId="23A2D67A1B8E4A7EA3002DF8F81E27CA">
    <w:name w:val="23A2D67A1B8E4A7EA3002DF8F81E27CA"/>
  </w:style>
  <w:style w:type="paragraph" w:customStyle="1" w:styleId="A1DB126A1FB94112B674BE32865305EB">
    <w:name w:val="A1DB126A1FB94112B674BE32865305EB"/>
  </w:style>
  <w:style w:type="paragraph" w:customStyle="1" w:styleId="EE1BF994360D40A78DACA7C28978B9D9">
    <w:name w:val="EE1BF994360D40A78DACA7C28978B9D9"/>
  </w:style>
  <w:style w:type="paragraph" w:customStyle="1" w:styleId="5454B73BA908499997B107F183FABE05">
    <w:name w:val="5454B73BA908499997B107F183FABE05"/>
  </w:style>
  <w:style w:type="paragraph" w:customStyle="1" w:styleId="E518264A8B27465BB965C960A96E0FAB">
    <w:name w:val="E518264A8B27465BB965C960A96E0F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" w:unhideWhenUsed="0" w:qFormat="1"/>
    <w:lsdException w:name="Subtle Reference" w:semiHidden="0" w:uiPriority="10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810C05BEFE43389EA014DC1946E55D">
    <w:name w:val="D0810C05BEFE43389EA014DC1946E55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D8275163E194DEAB1CD7937EFECBEBB">
    <w:name w:val="9D8275163E194DEAB1CD7937EFECBEBB"/>
  </w:style>
  <w:style w:type="paragraph" w:customStyle="1" w:styleId="323D96EDD8A84B678DBD658547F3DCF6">
    <w:name w:val="323D96EDD8A84B678DBD658547F3DCF6"/>
  </w:style>
  <w:style w:type="paragraph" w:customStyle="1" w:styleId="15DF6588781046E988566C5E5B887EA4">
    <w:name w:val="15DF6588781046E988566C5E5B887EA4"/>
  </w:style>
  <w:style w:type="paragraph" w:customStyle="1" w:styleId="C11525A613D84B3E946B2F6FF38C4DCE">
    <w:name w:val="C11525A613D84B3E946B2F6FF38C4DCE"/>
  </w:style>
  <w:style w:type="paragraph" w:customStyle="1" w:styleId="4A5D5E065D9B4175AE46478875F72104">
    <w:name w:val="4A5D5E065D9B4175AE46478875F72104"/>
  </w:style>
  <w:style w:type="paragraph" w:customStyle="1" w:styleId="CEF920790F94412DB688B81B8BF5AE4A">
    <w:name w:val="CEF920790F94412DB688B81B8BF5AE4A"/>
  </w:style>
  <w:style w:type="paragraph" w:customStyle="1" w:styleId="074D131508D443B78FBE1439E341C5D0">
    <w:name w:val="074D131508D443B78FBE1439E341C5D0"/>
  </w:style>
  <w:style w:type="paragraph" w:customStyle="1" w:styleId="95829E2FCCA54FC5A4A6AC7205577B91">
    <w:name w:val="95829E2FCCA54FC5A4A6AC7205577B91"/>
  </w:style>
  <w:style w:type="paragraph" w:customStyle="1" w:styleId="8F1A1E1B06964CFD86F422751D3C57DC">
    <w:name w:val="8F1A1E1B06964CFD86F422751D3C57DC"/>
  </w:style>
  <w:style w:type="paragraph" w:customStyle="1" w:styleId="8A79951225AB4CA3B099F9410C31073F">
    <w:name w:val="8A79951225AB4CA3B099F9410C31073F"/>
  </w:style>
  <w:style w:type="paragraph" w:customStyle="1" w:styleId="3F4E8EF235914B6CAF5DAAE49567FBAB">
    <w:name w:val="3F4E8EF235914B6CAF5DAAE49567FBAB"/>
  </w:style>
  <w:style w:type="paragraph" w:customStyle="1" w:styleId="4919BCE0B37F4896BCA4616B207D2674">
    <w:name w:val="4919BCE0B37F4896BCA4616B207D2674"/>
  </w:style>
  <w:style w:type="paragraph" w:customStyle="1" w:styleId="C7BA250A357B45C7B1FFA9FBDAEDBA06">
    <w:name w:val="C7BA250A357B45C7B1FFA9FBDAEDBA06"/>
  </w:style>
  <w:style w:type="paragraph" w:customStyle="1" w:styleId="1B8747EC82BB4E88B8BCF2FF0BAF7708">
    <w:name w:val="1B8747EC82BB4E88B8BCF2FF0BAF7708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B00F595859740A88B8C58DEB8796D8A">
    <w:name w:val="2B00F595859740A88B8C58DEB8796D8A"/>
  </w:style>
  <w:style w:type="paragraph" w:customStyle="1" w:styleId="7DE4642F4E0B4D278510BE232B4AF276">
    <w:name w:val="7DE4642F4E0B4D278510BE232B4AF276"/>
  </w:style>
  <w:style w:type="paragraph" w:customStyle="1" w:styleId="2C4993A9EA2846BF91F62ED0EB5B778F">
    <w:name w:val="2C4993A9EA2846BF91F62ED0EB5B778F"/>
  </w:style>
  <w:style w:type="paragraph" w:customStyle="1" w:styleId="13568B0836FD41148022DB23B75A4526">
    <w:name w:val="13568B0836FD41148022DB23B75A4526"/>
  </w:style>
  <w:style w:type="paragraph" w:customStyle="1" w:styleId="15B174604C39426FA9CA4B7AE93A421A">
    <w:name w:val="15B174604C39426FA9CA4B7AE93A421A"/>
  </w:style>
  <w:style w:type="paragraph" w:customStyle="1" w:styleId="29A8077A8C834794B87BE8F87FC958CA">
    <w:name w:val="29A8077A8C834794B87BE8F87FC958CA"/>
  </w:style>
  <w:style w:type="paragraph" w:customStyle="1" w:styleId="FF659D917E0940509DEA5AFBD4C9A87B">
    <w:name w:val="FF659D917E0940509DEA5AFBD4C9A87B"/>
  </w:style>
  <w:style w:type="paragraph" w:customStyle="1" w:styleId="9B01044E145C43C2A1C79E343DBBF1D9">
    <w:name w:val="9B01044E145C43C2A1C79E343DBBF1D9"/>
  </w:style>
  <w:style w:type="paragraph" w:customStyle="1" w:styleId="6915EA96100746DCAF2B3EB3CDC89A69">
    <w:name w:val="6915EA96100746DCAF2B3EB3CDC89A69"/>
  </w:style>
  <w:style w:type="paragraph" w:customStyle="1" w:styleId="9DD4F221132C455A9F75367A5F0A4D39">
    <w:name w:val="9DD4F221132C455A9F75367A5F0A4D39"/>
  </w:style>
  <w:style w:type="paragraph" w:customStyle="1" w:styleId="D7EE66A9116341F6869500A6FEACCC70">
    <w:name w:val="D7EE66A9116341F6869500A6FEACCC70"/>
  </w:style>
  <w:style w:type="paragraph" w:customStyle="1" w:styleId="70267F4B513041EB91695D985F6BFF74">
    <w:name w:val="70267F4B513041EB91695D985F6BFF74"/>
  </w:style>
  <w:style w:type="paragraph" w:customStyle="1" w:styleId="0B9AF3DA317E4CA7BBBEFB2A3F164A3D">
    <w:name w:val="0B9AF3DA317E4CA7BBBEFB2A3F164A3D"/>
  </w:style>
  <w:style w:type="paragraph" w:customStyle="1" w:styleId="E3E31AB6D27D48B589CE8B7FB5B1A6DC">
    <w:name w:val="E3E31AB6D27D48B589CE8B7FB5B1A6DC"/>
  </w:style>
  <w:style w:type="paragraph" w:customStyle="1" w:styleId="3AFF4251C62F4A5085A6B686D591815D">
    <w:name w:val="3AFF4251C62F4A5085A6B686D591815D"/>
  </w:style>
  <w:style w:type="paragraph" w:customStyle="1" w:styleId="81D5DD0142114634961FDE0EE6F827A2">
    <w:name w:val="81D5DD0142114634961FDE0EE6F827A2"/>
  </w:style>
  <w:style w:type="paragraph" w:customStyle="1" w:styleId="A0DBE2DE91C6414D85BCCFABAF93E110">
    <w:name w:val="A0DBE2DE91C6414D85BCCFABAF93E110"/>
  </w:style>
  <w:style w:type="paragraph" w:customStyle="1" w:styleId="C09E6D343AB54FD3BAE7888776A0FF08">
    <w:name w:val="C09E6D343AB54FD3BAE7888776A0FF08"/>
  </w:style>
  <w:style w:type="paragraph" w:customStyle="1" w:styleId="2944B6D70833425E8E80DBDC3EC8B1EC">
    <w:name w:val="2944B6D70833425E8E80DBDC3EC8B1EC"/>
  </w:style>
  <w:style w:type="paragraph" w:customStyle="1" w:styleId="03F3CAE20E784680B9E7FA9E2C773D21">
    <w:name w:val="03F3CAE20E784680B9E7FA9E2C773D21"/>
  </w:style>
  <w:style w:type="paragraph" w:customStyle="1" w:styleId="9FEBDC61224545538B60690C5A566602">
    <w:name w:val="9FEBDC61224545538B60690C5A566602"/>
  </w:style>
  <w:style w:type="paragraph" w:customStyle="1" w:styleId="23A2D67A1B8E4A7EA3002DF8F81E27CA">
    <w:name w:val="23A2D67A1B8E4A7EA3002DF8F81E27CA"/>
  </w:style>
  <w:style w:type="paragraph" w:customStyle="1" w:styleId="A1DB126A1FB94112B674BE32865305EB">
    <w:name w:val="A1DB126A1FB94112B674BE32865305EB"/>
  </w:style>
  <w:style w:type="paragraph" w:customStyle="1" w:styleId="EE1BF994360D40A78DACA7C28978B9D9">
    <w:name w:val="EE1BF994360D40A78DACA7C28978B9D9"/>
  </w:style>
  <w:style w:type="paragraph" w:customStyle="1" w:styleId="5454B73BA908499997B107F183FABE05">
    <w:name w:val="5454B73BA908499997B107F183FABE05"/>
  </w:style>
  <w:style w:type="paragraph" w:customStyle="1" w:styleId="E518264A8B27465BB965C960A96E0FAB">
    <w:name w:val="E518264A8B27465BB965C960A96E0F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5D6BB-5604-45F3-B93C-71BDEC12D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157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ELIKPLIIM</dc:creator>
  <cp:keywords/>
  <dc:description/>
  <cp:lastModifiedBy>Daniel Mensah</cp:lastModifiedBy>
  <cp:revision>16</cp:revision>
  <dcterms:created xsi:type="dcterms:W3CDTF">2019-09-27T05:47:00Z</dcterms:created>
  <dcterms:modified xsi:type="dcterms:W3CDTF">2021-02-07T04:49:00Z</dcterms:modified>
  <cp:category/>
</cp:coreProperties>
</file>