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horzAnchor="margin" w:tblpY="-810"/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:rsidTr="00303737">
        <w:trPr>
          <w:trHeight w:val="4410"/>
        </w:trPr>
        <w:tc>
          <w:tcPr>
            <w:tcW w:w="3600" w:type="dxa"/>
            <w:vAlign w:val="bottom"/>
          </w:tcPr>
          <w:p w:rsidR="001B2ABD" w:rsidRDefault="001B2ABD" w:rsidP="00303737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-115570</wp:posOffset>
                      </wp:positionH>
                      <wp:positionV relativeFrom="paragraph">
                        <wp:posOffset>-1041400</wp:posOffset>
                      </wp:positionV>
                      <wp:extent cx="2144395" cy="2522855"/>
                      <wp:effectExtent l="19050" t="19050" r="46355" b="29845"/>
                      <wp:wrapNone/>
                      <wp:docPr id="2" name="Oval 2" title="Professional Headshot of Man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44395" cy="2522855"/>
                              </a:xfrm>
                              <a:prstGeom prst="ellipse">
                                <a:avLst/>
                              </a:prstGeom>
                              <a:blipFill dpi="0" rotWithShape="1"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 w="63500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46F3D24" id="Oval 2" o:spid="_x0000_s1026" alt="Title: Professional Headshot of Man" style="position:absolute;margin-left:-9.1pt;margin-top:-82pt;width:168.85pt;height:198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" strokecolor="#94b6d2 [3204]" strokeweight="5pt">
                      <v:fill r:id="rId12" o:title="" recolor="t" rotate="t" type="frame"/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720" w:type="dxa"/>
          </w:tcPr>
          <w:p w:rsidR="001B2ABD" w:rsidRDefault="001B2ABD" w:rsidP="00303737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:rsidR="001B2ABD" w:rsidRPr="003F5C2A" w:rsidRDefault="00124BB3" w:rsidP="003F5C2A">
            <w:pPr>
              <w:pStyle w:val="Title"/>
              <w:jc w:val="center"/>
              <w:rPr>
                <w:b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5DD7FB5" wp14:editId="6D790776">
                      <wp:simplePos x="0" y="0"/>
                      <wp:positionH relativeFrom="column">
                        <wp:posOffset>184785</wp:posOffset>
                      </wp:positionH>
                      <wp:positionV relativeFrom="paragraph">
                        <wp:posOffset>-801370</wp:posOffset>
                      </wp:positionV>
                      <wp:extent cx="3389630" cy="249555"/>
                      <wp:effectExtent l="0" t="0" r="0" b="0"/>
                      <wp:wrapNone/>
                      <wp:docPr id="6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89630" cy="24955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124BB3" w:rsidRDefault="00124BB3" w:rsidP="00124BB3">
                                  <w:pPr>
                                    <w:jc w:val="center"/>
                                  </w:pPr>
                                  <w:r>
                                    <w:t>CURRICULUM VITAE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5DD7FB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" o:spid="_x0000_s1026" type="#_x0000_t202" style="position:absolute;left:0;text-align:left;margin-left:14.55pt;margin-top:-63.1pt;width:266.9pt;height:19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" filled="f" stroked="f" strokeweight=".5pt">
                      <v:textbox>
                        <w:txbxContent>
                          <w:p w:rsidR="00124BB3" w:rsidRDefault="00124BB3" w:rsidP="00124BB3">
                            <w:pPr>
                              <w:jc w:val="center"/>
                            </w:pPr>
                            <w:r>
                              <w:t>CURRICULUM VITAE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03737" w:rsidRPr="003F5C2A">
              <w:rPr>
                <w:b/>
              </w:rPr>
              <w:t>OLIVER TEKYI-ARHIN</w:t>
            </w:r>
          </w:p>
          <w:p w:rsidR="001B2ABD" w:rsidRDefault="00F36667" w:rsidP="00DA35DF">
            <w:pPr>
              <w:pStyle w:val="Subtitle"/>
            </w:pPr>
            <w:r>
              <w:rPr>
                <w:spacing w:val="0"/>
                <w:w w:val="100"/>
              </w:rPr>
              <w:t>EARLY CHILDHOOD EDUCATOR</w:t>
            </w:r>
            <w:bookmarkStart w:id="0" w:name="_GoBack"/>
            <w:bookmarkEnd w:id="0"/>
          </w:p>
        </w:tc>
      </w:tr>
      <w:tr w:rsidR="001B2ABD" w:rsidTr="00303737">
        <w:tc>
          <w:tcPr>
            <w:tcW w:w="3600" w:type="dxa"/>
          </w:tcPr>
          <w:sdt>
            <w:sdtPr>
              <w:id w:val="-1711873194"/>
              <w:placeholder>
                <w:docPart w:val="1356FE781B7B4D8A86EA727DECBA851C"/>
              </w:placeholder>
              <w:temporary/>
              <w:showingPlcHdr/>
              <w15:appearance w15:val="hidden"/>
            </w:sdtPr>
            <w:sdtEndPr/>
            <w:sdtContent>
              <w:p w:rsidR="001B2ABD" w:rsidRDefault="00036450" w:rsidP="00303737">
                <w:pPr>
                  <w:pStyle w:val="Heading3"/>
                </w:pPr>
                <w:r w:rsidRPr="00D5459D">
                  <w:t>Profile</w:t>
                </w:r>
              </w:p>
            </w:sdtContent>
          </w:sdt>
          <w:p w:rsidR="00303737" w:rsidRDefault="00303737" w:rsidP="00303737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B5FD6">
              <w:rPr>
                <w:rFonts w:ascii="Times New Roman" w:hAnsi="Times New Roman"/>
                <w:sz w:val="24"/>
                <w:szCs w:val="24"/>
              </w:rPr>
              <w:t xml:space="preserve">I am a highly motivated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individual with a passion for teaching and education in general. I have therefore trained myself in this regard to position me for a career in the </w:t>
            </w:r>
            <w:r w:rsidR="00DA35DF">
              <w:rPr>
                <w:rFonts w:ascii="Times New Roman" w:hAnsi="Times New Roman"/>
                <w:sz w:val="24"/>
                <w:szCs w:val="24"/>
              </w:rPr>
              <w:t>education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sector.</w:t>
            </w:r>
            <w:r w:rsidR="00DA35DF">
              <w:rPr>
                <w:rFonts w:ascii="Times New Roman" w:hAnsi="Times New Roman"/>
                <w:sz w:val="24"/>
                <w:szCs w:val="24"/>
              </w:rPr>
              <w:t xml:space="preserve">  I have plans to further educate myself for my set goal of becoming a renowned</w:t>
            </w:r>
            <w:r w:rsidR="00F3450F">
              <w:rPr>
                <w:rFonts w:ascii="Times New Roman" w:hAnsi="Times New Roman"/>
                <w:sz w:val="24"/>
                <w:szCs w:val="24"/>
              </w:rPr>
              <w:t xml:space="preserve"> early childhood</w:t>
            </w:r>
            <w:r w:rsidR="00DA35D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F3450F">
              <w:rPr>
                <w:rFonts w:ascii="Times New Roman" w:hAnsi="Times New Roman"/>
                <w:sz w:val="24"/>
                <w:szCs w:val="24"/>
              </w:rPr>
              <w:t>educator</w:t>
            </w:r>
            <w:r w:rsidR="00DA35DF">
              <w:rPr>
                <w:rFonts w:ascii="Times New Roman" w:hAnsi="Times New Roman"/>
                <w:sz w:val="24"/>
                <w:szCs w:val="24"/>
              </w:rPr>
              <w:t xml:space="preserve">.  </w:t>
            </w:r>
          </w:p>
          <w:p w:rsidR="00036450" w:rsidRDefault="00036450" w:rsidP="00303737"/>
          <w:p w:rsidR="00036450" w:rsidRDefault="00036450" w:rsidP="00303737"/>
          <w:sdt>
            <w:sdtPr>
              <w:id w:val="-1954003311"/>
              <w:placeholder>
                <w:docPart w:val="C28DE6A8169C41BD87D2D73E5EA0C9A7"/>
              </w:placeholder>
              <w:temporary/>
              <w:showingPlcHdr/>
              <w15:appearance w15:val="hidden"/>
            </w:sdtPr>
            <w:sdtEndPr/>
            <w:sdtContent>
              <w:p w:rsidR="00036450" w:rsidRPr="00CB0055" w:rsidRDefault="00CB0055" w:rsidP="00303737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sdt>
            <w:sdtPr>
              <w:id w:val="1111563247"/>
              <w:placeholder>
                <w:docPart w:val="5187681D3E4840BAAF87A4203F30D329"/>
              </w:placeholder>
              <w:temporary/>
              <w:showingPlcHdr/>
              <w15:appearance w15:val="hidden"/>
            </w:sdtPr>
            <w:sdtEndPr/>
            <w:sdtContent>
              <w:p w:rsidR="004D3011" w:rsidRDefault="004D3011" w:rsidP="00303737">
                <w:r w:rsidRPr="004D3011">
                  <w:t>PHONE:</w:t>
                </w:r>
              </w:p>
            </w:sdtContent>
          </w:sdt>
          <w:p w:rsidR="004D3011" w:rsidRDefault="00303737" w:rsidP="00303737">
            <w:r>
              <w:t>+233557543595</w:t>
            </w:r>
          </w:p>
          <w:p w:rsidR="004D3011" w:rsidRPr="004D3011" w:rsidRDefault="004D3011" w:rsidP="00303737"/>
          <w:p w:rsidR="004D3011" w:rsidRDefault="004D3011" w:rsidP="00303737"/>
          <w:sdt>
            <w:sdtPr>
              <w:id w:val="-240260293"/>
              <w:placeholder>
                <w:docPart w:val="B1E11F739AEB4FF2BB29A8B08685F247"/>
              </w:placeholder>
              <w:temporary/>
              <w:showingPlcHdr/>
              <w15:appearance w15:val="hidden"/>
            </w:sdtPr>
            <w:sdtEndPr/>
            <w:sdtContent>
              <w:p w:rsidR="004D3011" w:rsidRDefault="004D3011" w:rsidP="00303737">
                <w:r w:rsidRPr="004D3011">
                  <w:t>EMAIL:</w:t>
                </w:r>
              </w:p>
            </w:sdtContent>
          </w:sdt>
          <w:p w:rsidR="00036450" w:rsidRPr="00E4381A" w:rsidRDefault="00303737" w:rsidP="00303737">
            <w:pPr>
              <w:rPr>
                <w:rStyle w:val="Hyperlink"/>
              </w:rPr>
            </w:pPr>
            <w:r>
              <w:t>olivertekyiarhin@gmail.com</w:t>
            </w:r>
          </w:p>
          <w:sdt>
            <w:sdtPr>
              <w:id w:val="-1444214663"/>
              <w:placeholder>
                <w:docPart w:val="9DB2F722BC5445A7B07B181FBE3CF915"/>
              </w:placeholder>
              <w:temporary/>
              <w:showingPlcHdr/>
              <w15:appearance w15:val="hidden"/>
            </w:sdtPr>
            <w:sdtEndPr/>
            <w:sdtContent>
              <w:p w:rsidR="004D3011" w:rsidRPr="00CB0055" w:rsidRDefault="00CB0055" w:rsidP="00303737">
                <w:pPr>
                  <w:pStyle w:val="Heading3"/>
                </w:pPr>
                <w:r w:rsidRPr="00CB0055">
                  <w:t>Hobbies</w:t>
                </w:r>
              </w:p>
            </w:sdtContent>
          </w:sdt>
          <w:p w:rsidR="004D3011" w:rsidRDefault="00303737" w:rsidP="00303737">
            <w:r>
              <w:t>Reading</w:t>
            </w:r>
          </w:p>
          <w:p w:rsidR="00303737" w:rsidRDefault="00303737" w:rsidP="00303737">
            <w:r>
              <w:t>Listening to music</w:t>
            </w:r>
          </w:p>
          <w:p w:rsidR="00303737" w:rsidRDefault="00303737" w:rsidP="00303737">
            <w:r>
              <w:t>Watching movies</w:t>
            </w:r>
          </w:p>
          <w:p w:rsidR="00303737" w:rsidRDefault="00303737" w:rsidP="00303737">
            <w:r>
              <w:t>Playing tennis</w:t>
            </w:r>
          </w:p>
          <w:p w:rsidR="00303737" w:rsidRPr="004D3011" w:rsidRDefault="00303737" w:rsidP="00303737"/>
        </w:tc>
        <w:tc>
          <w:tcPr>
            <w:tcW w:w="720" w:type="dxa"/>
          </w:tcPr>
          <w:p w:rsidR="001B2ABD" w:rsidRDefault="001B2ABD" w:rsidP="00303737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id w:val="1049110328"/>
              <w:placeholder>
                <w:docPart w:val="06D36EEB8EF54FDABF259076B70B2C1B"/>
              </w:placeholder>
              <w:temporary/>
              <w:showingPlcHdr/>
              <w15:appearance w15:val="hidden"/>
            </w:sdtPr>
            <w:sdtEndPr/>
            <w:sdtContent>
              <w:p w:rsidR="001B2ABD" w:rsidRDefault="00E25A26" w:rsidP="00303737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:rsidR="00036450" w:rsidRPr="00036450" w:rsidRDefault="00303737" w:rsidP="00303737">
            <w:pPr>
              <w:pStyle w:val="Heading4"/>
            </w:pPr>
            <w:r>
              <w:t>University of Cape Coast, Ghana.</w:t>
            </w:r>
          </w:p>
          <w:p w:rsidR="00036450" w:rsidRPr="00B359E4" w:rsidRDefault="00303737" w:rsidP="00303737">
            <w:pPr>
              <w:pStyle w:val="Date"/>
            </w:pPr>
            <w:r>
              <w:t>2016</w:t>
            </w:r>
            <w:r w:rsidR="00036450" w:rsidRPr="00B359E4">
              <w:t xml:space="preserve"> </w:t>
            </w:r>
            <w:r>
              <w:t>–</w:t>
            </w:r>
            <w:r w:rsidR="00036450" w:rsidRPr="00B359E4">
              <w:t xml:space="preserve"> </w:t>
            </w:r>
            <w:r>
              <w:t>2018: Master of Education, Educational Psychology.</w:t>
            </w:r>
          </w:p>
          <w:p w:rsidR="00036450" w:rsidRDefault="00036450" w:rsidP="00303737"/>
          <w:p w:rsidR="00036450" w:rsidRPr="00B359E4" w:rsidRDefault="00303737" w:rsidP="00303737">
            <w:pPr>
              <w:pStyle w:val="Heading4"/>
            </w:pPr>
            <w:r>
              <w:t>University of Education, Winneba, Ghana.</w:t>
            </w:r>
          </w:p>
          <w:p w:rsidR="00036450" w:rsidRPr="00B359E4" w:rsidRDefault="00303737" w:rsidP="00303737">
            <w:pPr>
              <w:pStyle w:val="Date"/>
            </w:pPr>
            <w:r>
              <w:t>2008</w:t>
            </w:r>
            <w:r w:rsidR="00036450" w:rsidRPr="00B359E4">
              <w:t xml:space="preserve"> </w:t>
            </w:r>
            <w:r>
              <w:t>–</w:t>
            </w:r>
            <w:r w:rsidR="00036450" w:rsidRPr="00B359E4">
              <w:t xml:space="preserve"> </w:t>
            </w:r>
            <w:r>
              <w:t xml:space="preserve">2012: </w:t>
            </w:r>
            <w:r w:rsidR="0015673F">
              <w:t xml:space="preserve">Bachelor of </w:t>
            </w:r>
            <w:r>
              <w:t>Early</w:t>
            </w:r>
            <w:r w:rsidR="00E1538F">
              <w:t>,</w:t>
            </w:r>
            <w:r>
              <w:t xml:space="preserve"> Childhood Education.</w:t>
            </w:r>
          </w:p>
          <w:p w:rsidR="0015673F" w:rsidRDefault="0015673F" w:rsidP="0015673F">
            <w:pPr>
              <w:spacing w:line="360" w:lineRule="auto"/>
              <w:rPr>
                <w:rFonts w:eastAsiaTheme="minorEastAsia"/>
                <w:color w:val="auto"/>
                <w:sz w:val="18"/>
                <w:lang w:eastAsia="ja-JP"/>
              </w:rPr>
            </w:pPr>
          </w:p>
          <w:p w:rsidR="00CE5E0B" w:rsidRPr="00CE5E0B" w:rsidRDefault="0015673F" w:rsidP="0015673F">
            <w:pPr>
              <w:spacing w:line="360" w:lineRule="auto"/>
              <w:rPr>
                <w:b/>
              </w:rPr>
            </w:pPr>
            <w:r w:rsidRPr="00CE5E0B">
              <w:rPr>
                <w:b/>
              </w:rPr>
              <w:t>Methodist High School, Saltpond.</w:t>
            </w:r>
          </w:p>
          <w:p w:rsidR="0015673F" w:rsidRPr="00E1538F" w:rsidRDefault="0015673F" w:rsidP="0015673F">
            <w:pPr>
              <w:spacing w:line="360" w:lineRule="auto"/>
            </w:pPr>
            <w:r w:rsidRPr="00E1538F">
              <w:t xml:space="preserve">2004-2007: </w:t>
            </w:r>
            <w:r w:rsidR="00CE5E0B" w:rsidRPr="00E1538F">
              <w:t>WASSCE</w:t>
            </w:r>
            <w:r w:rsidR="00E1538F" w:rsidRPr="00E1538F">
              <w:t xml:space="preserve">, </w:t>
            </w:r>
            <w:r w:rsidR="00CE5E0B" w:rsidRPr="00E1538F">
              <w:t>Business.</w:t>
            </w:r>
          </w:p>
          <w:sdt>
            <w:sdtPr>
              <w:id w:val="1001553383"/>
              <w:placeholder>
                <w:docPart w:val="7C750627ABC9478AB3BFFCFBF3EE080A"/>
              </w:placeholder>
              <w:temporary/>
              <w:showingPlcHdr/>
              <w15:appearance w15:val="hidden"/>
            </w:sdtPr>
            <w:sdtEndPr/>
            <w:sdtContent>
              <w:p w:rsidR="00036450" w:rsidRDefault="00036450" w:rsidP="00303737">
                <w:pPr>
                  <w:pStyle w:val="Heading2"/>
                </w:pPr>
                <w:r w:rsidRPr="00036450">
                  <w:t>WORK EXPERIENCE</w:t>
                </w:r>
              </w:p>
            </w:sdtContent>
          </w:sdt>
          <w:p w:rsidR="00036450" w:rsidRDefault="004369A6" w:rsidP="00303737">
            <w:pPr>
              <w:pStyle w:val="Heading4"/>
              <w:rPr>
                <w:bCs/>
              </w:rPr>
            </w:pPr>
            <w:r>
              <w:t>Hope Academy International</w:t>
            </w:r>
            <w:r w:rsidR="00036450">
              <w:t xml:space="preserve"> </w:t>
            </w:r>
            <w:r w:rsidR="00F3450F">
              <w:t>- Assistant</w:t>
            </w:r>
            <w:r>
              <w:t xml:space="preserve"> Head Teacher</w:t>
            </w:r>
          </w:p>
          <w:p w:rsidR="00036450" w:rsidRPr="00036450" w:rsidRDefault="004369A6" w:rsidP="00303737">
            <w:pPr>
              <w:pStyle w:val="Date"/>
            </w:pPr>
            <w:r>
              <w:t xml:space="preserve">2014 </w:t>
            </w:r>
            <w:r w:rsidR="00036450" w:rsidRPr="00036450">
              <w:t>–</w:t>
            </w:r>
            <w:r>
              <w:t xml:space="preserve"> To date</w:t>
            </w:r>
          </w:p>
          <w:p w:rsidR="00036450" w:rsidRDefault="004369A6" w:rsidP="00303737">
            <w:r>
              <w:t>Responsibilities/ Achievements</w:t>
            </w:r>
          </w:p>
          <w:p w:rsidR="004369A6" w:rsidRPr="004369A6" w:rsidRDefault="004369A6" w:rsidP="003F5C2A">
            <w:pPr>
              <w:pStyle w:val="NormalWeb"/>
              <w:numPr>
                <w:ilvl w:val="0"/>
                <w:numId w:val="3"/>
              </w:numPr>
              <w:contextualSpacing/>
              <w:rPr>
                <w:rFonts w:asciiTheme="minorHAnsi" w:eastAsiaTheme="minorEastAsia" w:hAnsiTheme="minorHAnsi" w:cstheme="minorBidi"/>
                <w:color w:val="auto"/>
                <w:sz w:val="18"/>
                <w:szCs w:val="22"/>
                <w:lang w:eastAsia="ja-JP"/>
              </w:rPr>
            </w:pPr>
            <w:r w:rsidRPr="004369A6">
              <w:rPr>
                <w:rFonts w:asciiTheme="minorHAnsi" w:eastAsiaTheme="minorEastAsia" w:hAnsiTheme="minorHAnsi" w:cstheme="minorBidi"/>
                <w:color w:val="auto"/>
                <w:sz w:val="18"/>
                <w:szCs w:val="22"/>
                <w:lang w:eastAsia="ja-JP"/>
              </w:rPr>
              <w:t>Ensures academic excellence in a Christian community</w:t>
            </w:r>
          </w:p>
          <w:p w:rsidR="004369A6" w:rsidRPr="004369A6" w:rsidRDefault="004369A6" w:rsidP="003F5C2A">
            <w:pPr>
              <w:pStyle w:val="NormalWeb"/>
              <w:numPr>
                <w:ilvl w:val="0"/>
                <w:numId w:val="3"/>
              </w:numPr>
              <w:contextualSpacing/>
              <w:rPr>
                <w:rFonts w:asciiTheme="minorHAnsi" w:eastAsiaTheme="minorEastAsia" w:hAnsiTheme="minorHAnsi" w:cstheme="minorBidi"/>
                <w:color w:val="auto"/>
                <w:sz w:val="18"/>
                <w:szCs w:val="22"/>
                <w:lang w:eastAsia="ja-JP"/>
              </w:rPr>
            </w:pPr>
            <w:r w:rsidRPr="004369A6">
              <w:rPr>
                <w:rFonts w:asciiTheme="minorHAnsi" w:eastAsiaTheme="minorEastAsia" w:hAnsiTheme="minorHAnsi" w:cstheme="minorBidi"/>
                <w:color w:val="auto"/>
                <w:sz w:val="18"/>
                <w:szCs w:val="22"/>
                <w:lang w:eastAsia="ja-JP"/>
              </w:rPr>
              <w:t>Teacher supervision</w:t>
            </w:r>
          </w:p>
          <w:p w:rsidR="004369A6" w:rsidRPr="004369A6" w:rsidRDefault="004369A6" w:rsidP="003F5C2A">
            <w:pPr>
              <w:pStyle w:val="ListParagraph"/>
              <w:numPr>
                <w:ilvl w:val="0"/>
                <w:numId w:val="3"/>
              </w:numPr>
              <w:rPr>
                <w:rFonts w:eastAsiaTheme="minorEastAsia"/>
                <w:color w:val="auto"/>
                <w:sz w:val="18"/>
                <w:lang w:eastAsia="ja-JP"/>
              </w:rPr>
            </w:pPr>
            <w:r w:rsidRPr="004369A6">
              <w:rPr>
                <w:rFonts w:eastAsiaTheme="minorEastAsia"/>
                <w:color w:val="auto"/>
                <w:sz w:val="18"/>
                <w:lang w:eastAsia="ja-JP"/>
              </w:rPr>
              <w:t>effective and efficient implementation of educational and instructional programs.</w:t>
            </w:r>
          </w:p>
          <w:p w:rsidR="004369A6" w:rsidRPr="004369A6" w:rsidRDefault="004369A6" w:rsidP="003F5C2A">
            <w:pPr>
              <w:pStyle w:val="ListParagraph"/>
              <w:numPr>
                <w:ilvl w:val="0"/>
                <w:numId w:val="3"/>
              </w:numPr>
              <w:rPr>
                <w:rFonts w:eastAsiaTheme="minorEastAsia"/>
                <w:color w:val="auto"/>
                <w:sz w:val="18"/>
                <w:lang w:eastAsia="ja-JP"/>
              </w:rPr>
            </w:pPr>
            <w:r w:rsidRPr="004369A6">
              <w:rPr>
                <w:rFonts w:eastAsiaTheme="minorEastAsia"/>
                <w:color w:val="auto"/>
                <w:sz w:val="18"/>
                <w:lang w:eastAsia="ja-JP"/>
              </w:rPr>
              <w:t>Develop annual goals and strategic plans for the school.</w:t>
            </w:r>
          </w:p>
          <w:p w:rsidR="004369A6" w:rsidRPr="004369A6" w:rsidRDefault="004369A6" w:rsidP="003F5C2A">
            <w:pPr>
              <w:pStyle w:val="ListParagraph"/>
              <w:numPr>
                <w:ilvl w:val="0"/>
                <w:numId w:val="3"/>
              </w:numPr>
              <w:rPr>
                <w:rFonts w:eastAsiaTheme="minorEastAsia"/>
                <w:color w:val="auto"/>
                <w:sz w:val="18"/>
                <w:lang w:eastAsia="ja-JP"/>
              </w:rPr>
            </w:pPr>
            <w:r w:rsidRPr="004369A6">
              <w:rPr>
                <w:rFonts w:eastAsiaTheme="minorEastAsia"/>
                <w:color w:val="auto"/>
                <w:sz w:val="18"/>
                <w:lang w:eastAsia="ja-JP"/>
              </w:rPr>
              <w:t>Chief supervisory official of the school.</w:t>
            </w:r>
          </w:p>
          <w:p w:rsidR="004369A6" w:rsidRDefault="004369A6" w:rsidP="003F5C2A">
            <w:pPr>
              <w:pStyle w:val="ListParagraph"/>
              <w:numPr>
                <w:ilvl w:val="0"/>
                <w:numId w:val="3"/>
              </w:numPr>
              <w:rPr>
                <w:rFonts w:eastAsiaTheme="minorEastAsia"/>
                <w:color w:val="auto"/>
                <w:sz w:val="18"/>
                <w:lang w:eastAsia="ja-JP"/>
              </w:rPr>
            </w:pPr>
            <w:r w:rsidRPr="004369A6">
              <w:rPr>
                <w:rFonts w:eastAsiaTheme="minorEastAsia"/>
                <w:color w:val="auto"/>
                <w:sz w:val="18"/>
                <w:lang w:eastAsia="ja-JP"/>
              </w:rPr>
              <w:t>Involve teachers an</w:t>
            </w:r>
            <w:r w:rsidR="003F5C2A">
              <w:rPr>
                <w:rFonts w:eastAsiaTheme="minorEastAsia"/>
                <w:color w:val="auto"/>
                <w:sz w:val="18"/>
                <w:lang w:eastAsia="ja-JP"/>
              </w:rPr>
              <w:t>d par</w:t>
            </w:r>
            <w:r w:rsidRPr="004369A6">
              <w:rPr>
                <w:rFonts w:eastAsiaTheme="minorEastAsia"/>
                <w:color w:val="auto"/>
                <w:sz w:val="18"/>
                <w:lang w:eastAsia="ja-JP"/>
              </w:rPr>
              <w:t>ents in the development and implementation of required annual school plans to achieve performance objectives, curriculum standards and core course proficiencies.</w:t>
            </w:r>
          </w:p>
          <w:p w:rsidR="004369A6" w:rsidRDefault="004369A6" w:rsidP="003F5C2A">
            <w:pPr>
              <w:pStyle w:val="ListParagraph"/>
              <w:numPr>
                <w:ilvl w:val="0"/>
                <w:numId w:val="3"/>
              </w:numPr>
              <w:rPr>
                <w:rFonts w:eastAsiaTheme="minorEastAsia"/>
                <w:color w:val="auto"/>
                <w:sz w:val="18"/>
                <w:lang w:eastAsia="ja-JP"/>
              </w:rPr>
            </w:pPr>
            <w:r>
              <w:rPr>
                <w:rFonts w:eastAsiaTheme="minorEastAsia"/>
                <w:color w:val="auto"/>
                <w:sz w:val="18"/>
                <w:lang w:eastAsia="ja-JP"/>
              </w:rPr>
              <w:t>Counselor to teachers and students</w:t>
            </w:r>
          </w:p>
          <w:p w:rsidR="003F5C2A" w:rsidRPr="003F5C2A" w:rsidRDefault="003F5C2A" w:rsidP="003F5C2A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eastAsiaTheme="minorEastAsia"/>
                <w:color w:val="auto"/>
                <w:sz w:val="18"/>
                <w:lang w:eastAsia="ja-JP"/>
              </w:rPr>
            </w:pPr>
            <w:r w:rsidRPr="003F5C2A">
              <w:rPr>
                <w:rFonts w:eastAsiaTheme="minorEastAsia"/>
                <w:color w:val="auto"/>
                <w:sz w:val="18"/>
                <w:lang w:eastAsia="ja-JP"/>
              </w:rPr>
              <w:t>Overall best teacher for 2017/2018 academic year.</w:t>
            </w:r>
          </w:p>
          <w:p w:rsidR="003F5C2A" w:rsidRPr="003F5C2A" w:rsidRDefault="003F5C2A" w:rsidP="003F5C2A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eastAsiaTheme="minorEastAsia"/>
                <w:color w:val="auto"/>
                <w:sz w:val="18"/>
                <w:lang w:eastAsia="ja-JP"/>
              </w:rPr>
            </w:pPr>
            <w:r w:rsidRPr="003F5C2A">
              <w:rPr>
                <w:rFonts w:eastAsiaTheme="minorEastAsia"/>
                <w:color w:val="auto"/>
                <w:sz w:val="18"/>
                <w:lang w:eastAsia="ja-JP"/>
              </w:rPr>
              <w:t>Most dependable teacher for 2017/2018 academic year.</w:t>
            </w:r>
          </w:p>
          <w:p w:rsidR="003F5C2A" w:rsidRPr="003F5C2A" w:rsidRDefault="003F5C2A" w:rsidP="003F5C2A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eastAsiaTheme="minorEastAsia"/>
                <w:color w:val="auto"/>
                <w:sz w:val="18"/>
                <w:lang w:eastAsia="ja-JP"/>
              </w:rPr>
            </w:pPr>
            <w:r w:rsidRPr="003F5C2A">
              <w:rPr>
                <w:rFonts w:eastAsiaTheme="minorEastAsia"/>
                <w:color w:val="auto"/>
                <w:sz w:val="18"/>
                <w:lang w:eastAsia="ja-JP"/>
              </w:rPr>
              <w:t>Most selfless teacher for 2017/2018 academic year.</w:t>
            </w:r>
          </w:p>
          <w:p w:rsidR="003F5C2A" w:rsidRPr="003F5C2A" w:rsidRDefault="003F5C2A" w:rsidP="003F5C2A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eastAsiaTheme="minorEastAsia"/>
                <w:color w:val="auto"/>
                <w:sz w:val="18"/>
                <w:lang w:eastAsia="ja-JP"/>
              </w:rPr>
            </w:pPr>
            <w:r w:rsidRPr="003F5C2A">
              <w:rPr>
                <w:rFonts w:eastAsiaTheme="minorEastAsia"/>
                <w:color w:val="auto"/>
                <w:sz w:val="18"/>
                <w:lang w:eastAsia="ja-JP"/>
              </w:rPr>
              <w:t>Most readily available teacher for 2017/2018 academic year.</w:t>
            </w:r>
          </w:p>
          <w:p w:rsidR="003F5C2A" w:rsidRPr="003F5C2A" w:rsidRDefault="003F5C2A" w:rsidP="003F5C2A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eastAsiaTheme="minorEastAsia"/>
                <w:color w:val="auto"/>
                <w:sz w:val="18"/>
                <w:lang w:eastAsia="ja-JP"/>
              </w:rPr>
            </w:pPr>
            <w:r w:rsidRPr="003F5C2A">
              <w:rPr>
                <w:rFonts w:eastAsiaTheme="minorEastAsia"/>
                <w:color w:val="auto"/>
                <w:sz w:val="18"/>
                <w:lang w:eastAsia="ja-JP"/>
              </w:rPr>
              <w:t>Excellence in extra-duty for 2017/2018 academic year.</w:t>
            </w:r>
          </w:p>
          <w:p w:rsidR="003F5C2A" w:rsidRPr="003F5C2A" w:rsidRDefault="003F5C2A" w:rsidP="003F5C2A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eastAsiaTheme="minorEastAsia"/>
                <w:color w:val="auto"/>
                <w:sz w:val="18"/>
                <w:lang w:eastAsia="ja-JP"/>
              </w:rPr>
            </w:pPr>
            <w:r w:rsidRPr="003F5C2A">
              <w:rPr>
                <w:rFonts w:eastAsiaTheme="minorEastAsia"/>
                <w:color w:val="auto"/>
                <w:sz w:val="18"/>
                <w:lang w:eastAsia="ja-JP"/>
              </w:rPr>
              <w:t>Most punctual teacher for 2017/2018 academic year.</w:t>
            </w:r>
          </w:p>
          <w:p w:rsidR="003F5C2A" w:rsidRPr="003F5C2A" w:rsidRDefault="003F5C2A" w:rsidP="003F5C2A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eastAsiaTheme="minorEastAsia"/>
                <w:color w:val="auto"/>
                <w:sz w:val="18"/>
                <w:lang w:eastAsia="ja-JP"/>
              </w:rPr>
            </w:pPr>
            <w:r w:rsidRPr="003F5C2A">
              <w:rPr>
                <w:rFonts w:eastAsiaTheme="minorEastAsia"/>
                <w:color w:val="auto"/>
                <w:sz w:val="18"/>
                <w:lang w:eastAsia="ja-JP"/>
              </w:rPr>
              <w:t>Part of the team to win the spelling “B”, reading and essay competition organized by GN in February 2018</w:t>
            </w:r>
          </w:p>
          <w:p w:rsidR="003F5C2A" w:rsidRPr="003F5C2A" w:rsidRDefault="003F5C2A" w:rsidP="003F5C2A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eastAsiaTheme="minorEastAsia"/>
                <w:color w:val="auto"/>
                <w:sz w:val="18"/>
                <w:lang w:eastAsia="ja-JP"/>
              </w:rPr>
            </w:pPr>
            <w:r w:rsidRPr="003F5C2A">
              <w:rPr>
                <w:rFonts w:eastAsiaTheme="minorEastAsia"/>
                <w:color w:val="auto"/>
                <w:sz w:val="18"/>
                <w:lang w:eastAsia="ja-JP"/>
              </w:rPr>
              <w:t>Successfully developed a school management system for Hope Academy International in July 2015</w:t>
            </w:r>
          </w:p>
          <w:p w:rsidR="004D3011" w:rsidRDefault="004D3011" w:rsidP="00303737"/>
          <w:p w:rsidR="004D3011" w:rsidRPr="004D3011" w:rsidRDefault="002D17CC" w:rsidP="00303737">
            <w:pPr>
              <w:pStyle w:val="Heading4"/>
              <w:rPr>
                <w:bCs/>
              </w:rPr>
            </w:pPr>
            <w:r>
              <w:rPr>
                <w:noProof/>
                <w:color w:val="FFFFFF" w:themeColor="background1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5DB902F1" wp14:editId="1DB2B7E9">
                      <wp:simplePos x="0" y="0"/>
                      <wp:positionH relativeFrom="column">
                        <wp:posOffset>-2696172</wp:posOffset>
                      </wp:positionH>
                      <wp:positionV relativeFrom="paragraph">
                        <wp:posOffset>303909</wp:posOffset>
                      </wp:positionV>
                      <wp:extent cx="2057400" cy="545911"/>
                      <wp:effectExtent l="0" t="0" r="0" b="6985"/>
                      <wp:wrapNone/>
                      <wp:docPr id="9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57400" cy="54591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2D17CC" w:rsidRPr="002D17CC" w:rsidRDefault="002D17CC" w:rsidP="002D17CC">
                                  <w:pPr>
                                    <w:pStyle w:val="Heading3"/>
                                    <w:rPr>
                                      <w:rFonts w:ascii="Calibri" w:hAnsi="Calibri"/>
                                      <w:b w:val="0"/>
                                      <w:bCs/>
                                      <w:sz w:val="32"/>
                                      <w:szCs w:val="22"/>
                                    </w:rPr>
                                  </w:pPr>
                                  <w:r w:rsidRPr="002D17CC">
                                    <w:rPr>
                                      <w:sz w:val="32"/>
                                    </w:rPr>
                                    <w:t>Reference</w:t>
                                  </w:r>
                                </w:p>
                                <w:p w:rsidR="002D17CC" w:rsidRPr="002D17CC" w:rsidRDefault="002D17CC" w:rsidP="003D25EC">
                                  <w:pPr>
                                    <w:rPr>
                                      <w:rFonts w:ascii="Raleway" w:hAnsi="Raleway" w:cs="Raleway"/>
                                      <w:i/>
                                      <w:color w:val="222222"/>
                                      <w:sz w:val="30"/>
                                      <w:szCs w:val="24"/>
                                    </w:rPr>
                                  </w:pPr>
                                </w:p>
                                <w:p w:rsidR="002D17CC" w:rsidRPr="002D17CC" w:rsidRDefault="002D17CC">
                                  <w:pPr>
                                    <w:rPr>
                                      <w:sz w:val="3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B902F1" id="Text Box 9" o:spid="_x0000_s1027" type="#_x0000_t202" style="position:absolute;margin-left:-212.3pt;margin-top:23.95pt;width:162pt;height:4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" filled="f" stroked="f" strokeweight=".5pt">
                      <v:textbox>
                        <w:txbxContent>
                          <w:p w:rsidR="002D17CC" w:rsidRPr="002D17CC" w:rsidRDefault="002D17CC" w:rsidP="002D17CC">
                            <w:pPr>
                              <w:pStyle w:val="Heading3"/>
                              <w:rPr>
                                <w:rFonts w:ascii="Calibri" w:hAnsi="Calibri"/>
                                <w:b w:val="0"/>
                                <w:bCs/>
                                <w:sz w:val="32"/>
                                <w:szCs w:val="22"/>
                              </w:rPr>
                            </w:pPr>
                            <w:r w:rsidRPr="002D17CC">
                              <w:rPr>
                                <w:sz w:val="32"/>
                              </w:rPr>
                              <w:t>Reference</w:t>
                            </w:r>
                          </w:p>
                          <w:p w:rsidR="002D17CC" w:rsidRPr="002D17CC" w:rsidRDefault="002D17CC" w:rsidP="003D25EC">
                            <w:pPr>
                              <w:rPr>
                                <w:rFonts w:ascii="Raleway" w:hAnsi="Raleway" w:cs="Raleway"/>
                                <w:i/>
                                <w:color w:val="222222"/>
                                <w:sz w:val="30"/>
                                <w:szCs w:val="24"/>
                              </w:rPr>
                            </w:pPr>
                          </w:p>
                          <w:p w:rsidR="002D17CC" w:rsidRPr="002D17CC" w:rsidRDefault="002D17CC">
                            <w:pPr>
                              <w:rPr>
                                <w:sz w:val="32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B0B68">
              <w:t>Institute for Distance Education and e-Learning (</w:t>
            </w:r>
            <w:proofErr w:type="spellStart"/>
            <w:r w:rsidR="00EB0B68">
              <w:t>IDeL</w:t>
            </w:r>
            <w:proofErr w:type="spellEnd"/>
            <w:r w:rsidR="00EB0B68">
              <w:t xml:space="preserve">), </w:t>
            </w:r>
            <w:r w:rsidR="004369A6">
              <w:t>University of Education, Winneba, Ghana -</w:t>
            </w:r>
            <w:r w:rsidR="004D3011" w:rsidRPr="004D3011">
              <w:t xml:space="preserve"> </w:t>
            </w:r>
            <w:r w:rsidR="004369A6">
              <w:t>Part-time Tutor</w:t>
            </w:r>
          </w:p>
          <w:p w:rsidR="004D3011" w:rsidRPr="004D3011" w:rsidRDefault="004369A6" w:rsidP="00303737">
            <w:pPr>
              <w:pStyle w:val="Date"/>
            </w:pPr>
            <w:r>
              <w:t>2019</w:t>
            </w:r>
            <w:r w:rsidR="004D3011" w:rsidRPr="004D3011">
              <w:t>–</w:t>
            </w:r>
            <w:r>
              <w:t>To date</w:t>
            </w:r>
          </w:p>
          <w:p w:rsidR="004D3011" w:rsidRDefault="004369A6" w:rsidP="00303737">
            <w:r>
              <w:t>Responsibilities</w:t>
            </w:r>
          </w:p>
          <w:p w:rsidR="004369A6" w:rsidRDefault="002D17CC" w:rsidP="003F5C2A">
            <w:pPr>
              <w:pStyle w:val="ListParagraph"/>
              <w:numPr>
                <w:ilvl w:val="0"/>
                <w:numId w:val="3"/>
              </w:numPr>
            </w:pPr>
            <w:r>
              <w:rPr>
                <w:noProof/>
                <w:color w:val="FFFFFF" w:themeColor="background1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71444D9" wp14:editId="5FA2269A">
                      <wp:simplePos x="0" y="0"/>
                      <wp:positionH relativeFrom="column">
                        <wp:posOffset>-2795754</wp:posOffset>
                      </wp:positionH>
                      <wp:positionV relativeFrom="paragraph">
                        <wp:posOffset>343535</wp:posOffset>
                      </wp:positionV>
                      <wp:extent cx="2347415" cy="1303655"/>
                      <wp:effectExtent l="0" t="0" r="0" b="0"/>
                      <wp:wrapNone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47415" cy="130365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3D25EC" w:rsidRPr="00EA70D4" w:rsidRDefault="003F5C2A" w:rsidP="003D25EC">
                                  <w:pPr>
                                    <w:rPr>
                                      <w:rFonts w:eastAsiaTheme="minorEastAsia"/>
                                      <w:b/>
                                      <w:color w:val="auto"/>
                                      <w:lang w:eastAsia="ja-JP"/>
                                    </w:rPr>
                                  </w:pPr>
                                  <w:r w:rsidRPr="00EA70D4">
                                    <w:rPr>
                                      <w:rFonts w:eastAsiaTheme="minorEastAsia"/>
                                      <w:b/>
                                      <w:color w:val="auto"/>
                                      <w:lang w:eastAsia="ja-JP"/>
                                    </w:rPr>
                                    <w:t>Ms. Roberta Esi Arthur</w:t>
                                  </w:r>
                                </w:p>
                                <w:p w:rsidR="003D25EC" w:rsidRPr="00EA70D4" w:rsidRDefault="003D25EC" w:rsidP="003D25EC">
                                  <w:pPr>
                                    <w:rPr>
                                      <w:rFonts w:eastAsiaTheme="minorEastAsia"/>
                                      <w:b/>
                                      <w:color w:val="auto"/>
                                      <w:lang w:eastAsia="ja-JP"/>
                                    </w:rPr>
                                  </w:pPr>
                                  <w:r w:rsidRPr="00EA70D4">
                                    <w:rPr>
                                      <w:rFonts w:eastAsiaTheme="minorEastAsia"/>
                                      <w:b/>
                                      <w:color w:val="auto"/>
                                      <w:lang w:eastAsia="ja-JP"/>
                                    </w:rPr>
                                    <w:t>Administrator</w:t>
                                  </w:r>
                                </w:p>
                                <w:p w:rsidR="003D25EC" w:rsidRPr="00EA70D4" w:rsidRDefault="003D25EC" w:rsidP="003D25EC">
                                  <w:pPr>
                                    <w:rPr>
                                      <w:rFonts w:eastAsiaTheme="minorEastAsia"/>
                                      <w:b/>
                                      <w:color w:val="auto"/>
                                      <w:lang w:eastAsia="ja-JP"/>
                                    </w:rPr>
                                  </w:pPr>
                                  <w:r w:rsidRPr="00EA70D4">
                                    <w:rPr>
                                      <w:rFonts w:eastAsiaTheme="minorEastAsia"/>
                                      <w:b/>
                                      <w:color w:val="auto"/>
                                      <w:lang w:eastAsia="ja-JP"/>
                                    </w:rPr>
                                    <w:t>Hope Academy International</w:t>
                                  </w:r>
                                </w:p>
                                <w:p w:rsidR="003D25EC" w:rsidRPr="00EA70D4" w:rsidRDefault="003D25EC" w:rsidP="003D25EC">
                                  <w:pPr>
                                    <w:rPr>
                                      <w:rFonts w:eastAsiaTheme="minorEastAsia"/>
                                      <w:b/>
                                      <w:color w:val="auto"/>
                                      <w:lang w:eastAsia="ja-JP"/>
                                    </w:rPr>
                                  </w:pPr>
                                  <w:r w:rsidRPr="00EA70D4">
                                    <w:rPr>
                                      <w:rFonts w:eastAsiaTheme="minorEastAsia"/>
                                      <w:b/>
                                      <w:color w:val="auto"/>
                                      <w:lang w:eastAsia="ja-JP"/>
                                    </w:rPr>
                                    <w:t>Ayensudo, C/R</w:t>
                                  </w:r>
                                </w:p>
                                <w:p w:rsidR="003D25EC" w:rsidRPr="00EA70D4" w:rsidRDefault="003D25EC" w:rsidP="003D25EC">
                                  <w:pPr>
                                    <w:rPr>
                                      <w:rFonts w:eastAsiaTheme="minorEastAsia"/>
                                      <w:b/>
                                      <w:color w:val="auto"/>
                                      <w:lang w:eastAsia="ja-JP"/>
                                    </w:rPr>
                                  </w:pPr>
                                  <w:r w:rsidRPr="00EA70D4">
                                    <w:rPr>
                                      <w:rFonts w:eastAsiaTheme="minorEastAsia"/>
                                      <w:b/>
                                      <w:color w:val="auto"/>
                                      <w:lang w:eastAsia="ja-JP"/>
                                    </w:rPr>
                                    <w:t>Ghana</w:t>
                                  </w:r>
                                </w:p>
                                <w:p w:rsidR="003D25EC" w:rsidRPr="00EA70D4" w:rsidRDefault="003D25EC" w:rsidP="003D25EC">
                                  <w:pPr>
                                    <w:rPr>
                                      <w:rFonts w:eastAsiaTheme="minorEastAsia"/>
                                      <w:b/>
                                      <w:color w:val="auto"/>
                                      <w:lang w:eastAsia="ja-JP"/>
                                    </w:rPr>
                                  </w:pPr>
                                  <w:r w:rsidRPr="00EA70D4">
                                    <w:rPr>
                                      <w:rFonts w:eastAsiaTheme="minorEastAsia"/>
                                      <w:b/>
                                      <w:color w:val="auto"/>
                                      <w:lang w:eastAsia="ja-JP"/>
                                    </w:rPr>
                                    <w:t>Tel: +233</w:t>
                                  </w:r>
                                  <w:r w:rsidRPr="00EA70D4">
                                    <w:rPr>
                                      <w:rFonts w:ascii="Raleway" w:hAnsi="Raleway" w:cs="Raleway"/>
                                      <w:b/>
                                      <w:i/>
                                      <w:color w:val="222222"/>
                                      <w:sz w:val="28"/>
                                      <w:szCs w:val="24"/>
                                    </w:rPr>
                                    <w:t xml:space="preserve"> </w:t>
                                  </w:r>
                                  <w:r w:rsidRPr="00EA70D4">
                                    <w:rPr>
                                      <w:rFonts w:eastAsiaTheme="minorEastAsia"/>
                                      <w:b/>
                                      <w:color w:val="auto"/>
                                      <w:lang w:eastAsia="ja-JP"/>
                                    </w:rPr>
                                    <w:t>277881011</w:t>
                                  </w:r>
                                </w:p>
                                <w:p w:rsidR="003D25EC" w:rsidRPr="00EA70D4" w:rsidRDefault="003D25EC" w:rsidP="003D25EC">
                                  <w:pPr>
                                    <w:rPr>
                                      <w:rFonts w:ascii="Raleway" w:hAnsi="Raleway" w:cs="Raleway"/>
                                      <w:b/>
                                      <w:i/>
                                      <w:color w:val="222222"/>
                                      <w:sz w:val="28"/>
                                      <w:szCs w:val="24"/>
                                    </w:rPr>
                                  </w:pPr>
                                  <w:r w:rsidRPr="00EA70D4">
                                    <w:rPr>
                                      <w:rFonts w:eastAsiaTheme="minorEastAsia"/>
                                      <w:b/>
                                      <w:color w:val="auto"/>
                                      <w:lang w:eastAsia="ja-JP"/>
                                    </w:rPr>
                                    <w:t>Email: robyesi@yahoo.co.uk</w:t>
                                  </w:r>
                                </w:p>
                                <w:p w:rsidR="003D25EC" w:rsidRPr="00EA70D4" w:rsidRDefault="003D25EC">
                                  <w:pPr>
                                    <w:rPr>
                                      <w:b/>
                                      <w:sz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771444D9" id="Text Box 4" o:spid="_x0000_s1028" type="#_x0000_t202" style="position:absolute;left:0;text-align:left;margin-left:-220.15pt;margin-top:27.05pt;width:184.85pt;height:102.6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" filled="f" stroked="f" strokeweight=".5pt">
                      <v:textbox>
                        <w:txbxContent>
                          <w:p w:rsidR="003D25EC" w:rsidRPr="00EA70D4" w:rsidRDefault="003F5C2A" w:rsidP="003D25EC">
                            <w:pPr>
                              <w:rPr>
                                <w:rFonts w:eastAsiaTheme="minorEastAsia"/>
                                <w:b/>
                                <w:color w:val="auto"/>
                                <w:lang w:eastAsia="ja-JP"/>
                              </w:rPr>
                            </w:pPr>
                            <w:r w:rsidRPr="00EA70D4">
                              <w:rPr>
                                <w:rFonts w:eastAsiaTheme="minorEastAsia"/>
                                <w:b/>
                                <w:color w:val="auto"/>
                                <w:lang w:eastAsia="ja-JP"/>
                              </w:rPr>
                              <w:t>Ms. Roberta Esi Arthur</w:t>
                            </w:r>
                          </w:p>
                          <w:p w:rsidR="003D25EC" w:rsidRPr="00EA70D4" w:rsidRDefault="003D25EC" w:rsidP="003D25EC">
                            <w:pPr>
                              <w:rPr>
                                <w:rFonts w:eastAsiaTheme="minorEastAsia"/>
                                <w:b/>
                                <w:color w:val="auto"/>
                                <w:lang w:eastAsia="ja-JP"/>
                              </w:rPr>
                            </w:pPr>
                            <w:r w:rsidRPr="00EA70D4">
                              <w:rPr>
                                <w:rFonts w:eastAsiaTheme="minorEastAsia"/>
                                <w:b/>
                                <w:color w:val="auto"/>
                                <w:lang w:eastAsia="ja-JP"/>
                              </w:rPr>
                              <w:t>Administrator</w:t>
                            </w:r>
                          </w:p>
                          <w:p w:rsidR="003D25EC" w:rsidRPr="00EA70D4" w:rsidRDefault="003D25EC" w:rsidP="003D25EC">
                            <w:pPr>
                              <w:rPr>
                                <w:rFonts w:eastAsiaTheme="minorEastAsia"/>
                                <w:b/>
                                <w:color w:val="auto"/>
                                <w:lang w:eastAsia="ja-JP"/>
                              </w:rPr>
                            </w:pPr>
                            <w:r w:rsidRPr="00EA70D4">
                              <w:rPr>
                                <w:rFonts w:eastAsiaTheme="minorEastAsia"/>
                                <w:b/>
                                <w:color w:val="auto"/>
                                <w:lang w:eastAsia="ja-JP"/>
                              </w:rPr>
                              <w:t>Hope Academy International</w:t>
                            </w:r>
                          </w:p>
                          <w:p w:rsidR="003D25EC" w:rsidRPr="00EA70D4" w:rsidRDefault="003D25EC" w:rsidP="003D25EC">
                            <w:pPr>
                              <w:rPr>
                                <w:rFonts w:eastAsiaTheme="minorEastAsia"/>
                                <w:b/>
                                <w:color w:val="auto"/>
                                <w:lang w:eastAsia="ja-JP"/>
                              </w:rPr>
                            </w:pPr>
                            <w:r w:rsidRPr="00EA70D4">
                              <w:rPr>
                                <w:rFonts w:eastAsiaTheme="minorEastAsia"/>
                                <w:b/>
                                <w:color w:val="auto"/>
                                <w:lang w:eastAsia="ja-JP"/>
                              </w:rPr>
                              <w:t>Ayensudo, C/R</w:t>
                            </w:r>
                          </w:p>
                          <w:p w:rsidR="003D25EC" w:rsidRPr="00EA70D4" w:rsidRDefault="003D25EC" w:rsidP="003D25EC">
                            <w:pPr>
                              <w:rPr>
                                <w:rFonts w:eastAsiaTheme="minorEastAsia"/>
                                <w:b/>
                                <w:color w:val="auto"/>
                                <w:lang w:eastAsia="ja-JP"/>
                              </w:rPr>
                            </w:pPr>
                            <w:r w:rsidRPr="00EA70D4">
                              <w:rPr>
                                <w:rFonts w:eastAsiaTheme="minorEastAsia"/>
                                <w:b/>
                                <w:color w:val="auto"/>
                                <w:lang w:eastAsia="ja-JP"/>
                              </w:rPr>
                              <w:t>Ghana</w:t>
                            </w:r>
                          </w:p>
                          <w:p w:rsidR="003D25EC" w:rsidRPr="00EA70D4" w:rsidRDefault="003D25EC" w:rsidP="003D25EC">
                            <w:pPr>
                              <w:rPr>
                                <w:rFonts w:eastAsiaTheme="minorEastAsia"/>
                                <w:b/>
                                <w:color w:val="auto"/>
                                <w:lang w:eastAsia="ja-JP"/>
                              </w:rPr>
                            </w:pPr>
                            <w:r w:rsidRPr="00EA70D4">
                              <w:rPr>
                                <w:rFonts w:eastAsiaTheme="minorEastAsia"/>
                                <w:b/>
                                <w:color w:val="auto"/>
                                <w:lang w:eastAsia="ja-JP"/>
                              </w:rPr>
                              <w:t>Tel: +233</w:t>
                            </w:r>
                            <w:r w:rsidRPr="00EA70D4">
                              <w:rPr>
                                <w:rFonts w:ascii="Raleway" w:hAnsi="Raleway" w:cs="Raleway"/>
                                <w:b/>
                                <w:i/>
                                <w:color w:val="222222"/>
                                <w:sz w:val="28"/>
                                <w:szCs w:val="24"/>
                              </w:rPr>
                              <w:t xml:space="preserve"> </w:t>
                            </w:r>
                            <w:r w:rsidRPr="00EA70D4">
                              <w:rPr>
                                <w:rFonts w:eastAsiaTheme="minorEastAsia"/>
                                <w:b/>
                                <w:color w:val="auto"/>
                                <w:lang w:eastAsia="ja-JP"/>
                              </w:rPr>
                              <w:t>277881011</w:t>
                            </w:r>
                          </w:p>
                          <w:p w:rsidR="003D25EC" w:rsidRPr="00EA70D4" w:rsidRDefault="003D25EC" w:rsidP="003D25EC">
                            <w:pPr>
                              <w:rPr>
                                <w:rFonts w:ascii="Raleway" w:hAnsi="Raleway" w:cs="Raleway"/>
                                <w:b/>
                                <w:i/>
                                <w:color w:val="222222"/>
                                <w:sz w:val="28"/>
                                <w:szCs w:val="24"/>
                              </w:rPr>
                            </w:pPr>
                            <w:r w:rsidRPr="00EA70D4">
                              <w:rPr>
                                <w:rFonts w:eastAsiaTheme="minorEastAsia"/>
                                <w:b/>
                                <w:color w:val="auto"/>
                                <w:lang w:eastAsia="ja-JP"/>
                              </w:rPr>
                              <w:t>Email: robyesi@yahoo.co.uk</w:t>
                            </w:r>
                          </w:p>
                          <w:p w:rsidR="003D25EC" w:rsidRPr="00EA70D4" w:rsidRDefault="003D25EC">
                            <w:pPr>
                              <w:rPr>
                                <w:b/>
                                <w:sz w:val="2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369A6">
              <w:t>Tutorials</w:t>
            </w:r>
          </w:p>
          <w:p w:rsidR="004369A6" w:rsidRDefault="004369A6" w:rsidP="003F5C2A">
            <w:pPr>
              <w:pStyle w:val="ListParagraph"/>
              <w:numPr>
                <w:ilvl w:val="0"/>
                <w:numId w:val="3"/>
              </w:numPr>
            </w:pPr>
            <w:r>
              <w:t>Research supervision</w:t>
            </w:r>
          </w:p>
          <w:p w:rsidR="004369A6" w:rsidRDefault="004369A6" w:rsidP="003F5C2A">
            <w:pPr>
              <w:pStyle w:val="ListParagraph"/>
              <w:numPr>
                <w:ilvl w:val="0"/>
                <w:numId w:val="3"/>
              </w:numPr>
            </w:pPr>
            <w:r>
              <w:t>Guidance</w:t>
            </w:r>
          </w:p>
          <w:p w:rsidR="00EB0B68" w:rsidRDefault="00EB0B68" w:rsidP="00EB0B68">
            <w:r>
              <w:t>Courses taught</w:t>
            </w:r>
          </w:p>
          <w:p w:rsidR="00EB0B68" w:rsidRDefault="00EB0B68" w:rsidP="00EB0B68">
            <w:pPr>
              <w:pStyle w:val="ListParagraph"/>
              <w:numPr>
                <w:ilvl w:val="0"/>
                <w:numId w:val="9"/>
              </w:numPr>
            </w:pPr>
            <w:r>
              <w:t>Guidance and counseling</w:t>
            </w:r>
          </w:p>
          <w:p w:rsidR="00EB0B68" w:rsidRDefault="00EB0B68" w:rsidP="00EB0B68">
            <w:pPr>
              <w:pStyle w:val="ListParagraph"/>
              <w:numPr>
                <w:ilvl w:val="0"/>
                <w:numId w:val="9"/>
              </w:numPr>
            </w:pPr>
            <w:r>
              <w:t>Historical foundations of education</w:t>
            </w:r>
          </w:p>
          <w:p w:rsidR="00EB0B68" w:rsidRDefault="00EB0B68" w:rsidP="00EB0B68">
            <w:pPr>
              <w:pStyle w:val="ListParagraph"/>
              <w:numPr>
                <w:ilvl w:val="0"/>
                <w:numId w:val="9"/>
              </w:numPr>
            </w:pPr>
            <w:r>
              <w:t>Educational technology</w:t>
            </w:r>
          </w:p>
          <w:p w:rsidR="00EB0B68" w:rsidRDefault="00EB0B68" w:rsidP="00EB0B68">
            <w:pPr>
              <w:pStyle w:val="ListParagraph"/>
              <w:numPr>
                <w:ilvl w:val="0"/>
                <w:numId w:val="9"/>
              </w:numPr>
            </w:pPr>
            <w:r>
              <w:t>Creative arts</w:t>
            </w:r>
          </w:p>
          <w:p w:rsidR="00EB0B68" w:rsidRPr="004D3011" w:rsidRDefault="002D17CC" w:rsidP="00EB0B68">
            <w:pPr>
              <w:pStyle w:val="ListParagraph"/>
              <w:numPr>
                <w:ilvl w:val="0"/>
                <w:numId w:val="9"/>
              </w:numPr>
            </w:pPr>
            <w:r>
              <w:rPr>
                <w:noProof/>
                <w:color w:val="FFFFFF" w:themeColor="background1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AAFBFD4" wp14:editId="735F18B4">
                      <wp:simplePos x="0" y="0"/>
                      <wp:positionH relativeFrom="column">
                        <wp:posOffset>-2795753</wp:posOffset>
                      </wp:positionH>
                      <wp:positionV relativeFrom="paragraph">
                        <wp:posOffset>447163</wp:posOffset>
                      </wp:positionV>
                      <wp:extent cx="2346960" cy="1555845"/>
                      <wp:effectExtent l="0" t="0" r="0" b="6350"/>
                      <wp:wrapNone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46960" cy="155584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3D25EC" w:rsidRPr="00EA70D4" w:rsidRDefault="003D25EC" w:rsidP="003D25EC">
                                  <w:pPr>
                                    <w:rPr>
                                      <w:rFonts w:eastAsiaTheme="minorEastAsia"/>
                                      <w:b/>
                                      <w:color w:val="auto"/>
                                      <w:lang w:eastAsia="ja-JP"/>
                                    </w:rPr>
                                  </w:pPr>
                                  <w:r w:rsidRPr="00EA70D4">
                                    <w:rPr>
                                      <w:rFonts w:eastAsiaTheme="minorEastAsia"/>
                                      <w:b/>
                                      <w:color w:val="auto"/>
                                      <w:lang w:eastAsia="ja-JP"/>
                                    </w:rPr>
                                    <w:t>Dr. Salome Praise Otami</w:t>
                                  </w:r>
                                </w:p>
                                <w:p w:rsidR="003D25EC" w:rsidRPr="00EA70D4" w:rsidRDefault="003D25EC" w:rsidP="003D25EC">
                                  <w:pPr>
                                    <w:rPr>
                                      <w:rFonts w:eastAsiaTheme="minorEastAsia"/>
                                      <w:b/>
                                      <w:color w:val="auto"/>
                                      <w:lang w:eastAsia="ja-JP"/>
                                    </w:rPr>
                                  </w:pPr>
                                  <w:r w:rsidRPr="00EA70D4">
                                    <w:rPr>
                                      <w:rFonts w:eastAsiaTheme="minorEastAsia"/>
                                      <w:b/>
                                      <w:color w:val="auto"/>
                                      <w:lang w:eastAsia="ja-JP"/>
                                    </w:rPr>
                                    <w:t>Snr Lecturer</w:t>
                                  </w:r>
                                </w:p>
                                <w:p w:rsidR="003D25EC" w:rsidRPr="00EA70D4" w:rsidRDefault="003D25EC" w:rsidP="003D25EC">
                                  <w:pPr>
                                    <w:rPr>
                                      <w:rFonts w:eastAsiaTheme="minorEastAsia"/>
                                      <w:b/>
                                      <w:color w:val="auto"/>
                                      <w:lang w:eastAsia="ja-JP"/>
                                    </w:rPr>
                                  </w:pPr>
                                  <w:r w:rsidRPr="00EA70D4">
                                    <w:rPr>
                                      <w:rFonts w:eastAsiaTheme="minorEastAsia"/>
                                      <w:b/>
                                      <w:color w:val="auto"/>
                                      <w:lang w:eastAsia="ja-JP"/>
                                    </w:rPr>
                                    <w:t>Department of Early Childhood Education</w:t>
                                  </w:r>
                                </w:p>
                                <w:p w:rsidR="003D25EC" w:rsidRPr="00EA70D4" w:rsidRDefault="003D25EC" w:rsidP="003D25EC">
                                  <w:pPr>
                                    <w:rPr>
                                      <w:rFonts w:eastAsiaTheme="minorEastAsia"/>
                                      <w:b/>
                                      <w:color w:val="auto"/>
                                      <w:lang w:eastAsia="ja-JP"/>
                                    </w:rPr>
                                  </w:pPr>
                                  <w:r w:rsidRPr="00EA70D4">
                                    <w:rPr>
                                      <w:rFonts w:eastAsiaTheme="minorEastAsia"/>
                                      <w:b/>
                                      <w:color w:val="auto"/>
                                      <w:lang w:eastAsia="ja-JP"/>
                                    </w:rPr>
                                    <w:t>University of Education</w:t>
                                  </w:r>
                                </w:p>
                                <w:p w:rsidR="003D25EC" w:rsidRPr="00EA70D4" w:rsidRDefault="003D25EC" w:rsidP="003D25EC">
                                  <w:pPr>
                                    <w:rPr>
                                      <w:rFonts w:eastAsiaTheme="minorEastAsia"/>
                                      <w:b/>
                                      <w:color w:val="auto"/>
                                      <w:lang w:eastAsia="ja-JP"/>
                                    </w:rPr>
                                  </w:pPr>
                                  <w:r w:rsidRPr="00EA70D4">
                                    <w:rPr>
                                      <w:rFonts w:eastAsiaTheme="minorEastAsia"/>
                                      <w:b/>
                                      <w:color w:val="auto"/>
                                      <w:lang w:eastAsia="ja-JP"/>
                                    </w:rPr>
                                    <w:t>Winneba</w:t>
                                  </w:r>
                                </w:p>
                                <w:p w:rsidR="003D25EC" w:rsidRPr="00EA70D4" w:rsidRDefault="003D25EC" w:rsidP="003D25EC">
                                  <w:pPr>
                                    <w:rPr>
                                      <w:rFonts w:eastAsiaTheme="minorEastAsia"/>
                                      <w:b/>
                                      <w:color w:val="auto"/>
                                      <w:lang w:eastAsia="ja-JP"/>
                                    </w:rPr>
                                  </w:pPr>
                                  <w:r w:rsidRPr="00EA70D4">
                                    <w:rPr>
                                      <w:rFonts w:eastAsiaTheme="minorEastAsia"/>
                                      <w:b/>
                                      <w:color w:val="auto"/>
                                      <w:lang w:eastAsia="ja-JP"/>
                                    </w:rPr>
                                    <w:t>Tel: +233 546309366</w:t>
                                  </w:r>
                                </w:p>
                                <w:p w:rsidR="003F5C2A" w:rsidRPr="00EA70D4" w:rsidRDefault="003F5C2A" w:rsidP="003D25EC">
                                  <w:pPr>
                                    <w:rPr>
                                      <w:rFonts w:eastAsiaTheme="minorEastAsia"/>
                                      <w:b/>
                                      <w:color w:val="auto"/>
                                      <w:lang w:eastAsia="ja-JP"/>
                                    </w:rPr>
                                  </w:pPr>
                                  <w:r w:rsidRPr="00EA70D4">
                                    <w:rPr>
                                      <w:rFonts w:eastAsiaTheme="minorEastAsia"/>
                                      <w:b/>
                                      <w:color w:val="auto"/>
                                      <w:lang w:eastAsia="ja-JP"/>
                                    </w:rPr>
                                    <w:t>Email: obis.56@hotmail.com</w:t>
                                  </w:r>
                                </w:p>
                                <w:p w:rsidR="003D25EC" w:rsidRPr="00EA70D4" w:rsidRDefault="003D25EC">
                                  <w:pPr>
                                    <w:rPr>
                                      <w:rFonts w:eastAsiaTheme="minorEastAsia"/>
                                      <w:b/>
                                      <w:color w:val="auto"/>
                                      <w:lang w:eastAsia="ja-JP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AFBFD4" id="Text Box 5" o:spid="_x0000_s1029" type="#_x0000_t202" style="position:absolute;left:0;text-align:left;margin-left:-220.15pt;margin-top:35.2pt;width:184.8pt;height:122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" filled="f" stroked="f" strokeweight=".5pt">
                      <v:textbox>
                        <w:txbxContent>
                          <w:p w:rsidR="003D25EC" w:rsidRPr="00EA70D4" w:rsidRDefault="003D25EC" w:rsidP="003D25EC">
                            <w:pPr>
                              <w:rPr>
                                <w:rFonts w:eastAsiaTheme="minorEastAsia"/>
                                <w:b/>
                                <w:color w:val="auto"/>
                                <w:lang w:eastAsia="ja-JP"/>
                              </w:rPr>
                            </w:pPr>
                            <w:r w:rsidRPr="00EA70D4">
                              <w:rPr>
                                <w:rFonts w:eastAsiaTheme="minorEastAsia"/>
                                <w:b/>
                                <w:color w:val="auto"/>
                                <w:lang w:eastAsia="ja-JP"/>
                              </w:rPr>
                              <w:t>Dr. Salome Praise Otami</w:t>
                            </w:r>
                          </w:p>
                          <w:p w:rsidR="003D25EC" w:rsidRPr="00EA70D4" w:rsidRDefault="003D25EC" w:rsidP="003D25EC">
                            <w:pPr>
                              <w:rPr>
                                <w:rFonts w:eastAsiaTheme="minorEastAsia"/>
                                <w:b/>
                                <w:color w:val="auto"/>
                                <w:lang w:eastAsia="ja-JP"/>
                              </w:rPr>
                            </w:pPr>
                            <w:r w:rsidRPr="00EA70D4">
                              <w:rPr>
                                <w:rFonts w:eastAsiaTheme="minorEastAsia"/>
                                <w:b/>
                                <w:color w:val="auto"/>
                                <w:lang w:eastAsia="ja-JP"/>
                              </w:rPr>
                              <w:t>Snr Lecturer</w:t>
                            </w:r>
                          </w:p>
                          <w:p w:rsidR="003D25EC" w:rsidRPr="00EA70D4" w:rsidRDefault="003D25EC" w:rsidP="003D25EC">
                            <w:pPr>
                              <w:rPr>
                                <w:rFonts w:eastAsiaTheme="minorEastAsia"/>
                                <w:b/>
                                <w:color w:val="auto"/>
                                <w:lang w:eastAsia="ja-JP"/>
                              </w:rPr>
                            </w:pPr>
                            <w:r w:rsidRPr="00EA70D4">
                              <w:rPr>
                                <w:rFonts w:eastAsiaTheme="minorEastAsia"/>
                                <w:b/>
                                <w:color w:val="auto"/>
                                <w:lang w:eastAsia="ja-JP"/>
                              </w:rPr>
                              <w:t>Department of Early Childhood Education</w:t>
                            </w:r>
                          </w:p>
                          <w:p w:rsidR="003D25EC" w:rsidRPr="00EA70D4" w:rsidRDefault="003D25EC" w:rsidP="003D25EC">
                            <w:pPr>
                              <w:rPr>
                                <w:rFonts w:eastAsiaTheme="minorEastAsia"/>
                                <w:b/>
                                <w:color w:val="auto"/>
                                <w:lang w:eastAsia="ja-JP"/>
                              </w:rPr>
                            </w:pPr>
                            <w:r w:rsidRPr="00EA70D4">
                              <w:rPr>
                                <w:rFonts w:eastAsiaTheme="minorEastAsia"/>
                                <w:b/>
                                <w:color w:val="auto"/>
                                <w:lang w:eastAsia="ja-JP"/>
                              </w:rPr>
                              <w:t>University of Education</w:t>
                            </w:r>
                          </w:p>
                          <w:p w:rsidR="003D25EC" w:rsidRPr="00EA70D4" w:rsidRDefault="003D25EC" w:rsidP="003D25EC">
                            <w:pPr>
                              <w:rPr>
                                <w:rFonts w:eastAsiaTheme="minorEastAsia"/>
                                <w:b/>
                                <w:color w:val="auto"/>
                                <w:lang w:eastAsia="ja-JP"/>
                              </w:rPr>
                            </w:pPr>
                            <w:r w:rsidRPr="00EA70D4">
                              <w:rPr>
                                <w:rFonts w:eastAsiaTheme="minorEastAsia"/>
                                <w:b/>
                                <w:color w:val="auto"/>
                                <w:lang w:eastAsia="ja-JP"/>
                              </w:rPr>
                              <w:t>Winneba</w:t>
                            </w:r>
                          </w:p>
                          <w:p w:rsidR="003D25EC" w:rsidRPr="00EA70D4" w:rsidRDefault="003D25EC" w:rsidP="003D25EC">
                            <w:pPr>
                              <w:rPr>
                                <w:rFonts w:eastAsiaTheme="minorEastAsia"/>
                                <w:b/>
                                <w:color w:val="auto"/>
                                <w:lang w:eastAsia="ja-JP"/>
                              </w:rPr>
                            </w:pPr>
                            <w:r w:rsidRPr="00EA70D4">
                              <w:rPr>
                                <w:rFonts w:eastAsiaTheme="minorEastAsia"/>
                                <w:b/>
                                <w:color w:val="auto"/>
                                <w:lang w:eastAsia="ja-JP"/>
                              </w:rPr>
                              <w:t>Tel: +233 546309366</w:t>
                            </w:r>
                          </w:p>
                          <w:p w:rsidR="003F5C2A" w:rsidRPr="00EA70D4" w:rsidRDefault="003F5C2A" w:rsidP="003D25EC">
                            <w:pPr>
                              <w:rPr>
                                <w:rFonts w:eastAsiaTheme="minorEastAsia"/>
                                <w:b/>
                                <w:color w:val="auto"/>
                                <w:lang w:eastAsia="ja-JP"/>
                              </w:rPr>
                            </w:pPr>
                            <w:r w:rsidRPr="00EA70D4">
                              <w:rPr>
                                <w:rFonts w:eastAsiaTheme="minorEastAsia"/>
                                <w:b/>
                                <w:color w:val="auto"/>
                                <w:lang w:eastAsia="ja-JP"/>
                              </w:rPr>
                              <w:t>Email: obis.56@hotmail.com</w:t>
                            </w:r>
                          </w:p>
                          <w:p w:rsidR="003D25EC" w:rsidRPr="00EA70D4" w:rsidRDefault="003D25EC">
                            <w:pPr>
                              <w:rPr>
                                <w:rFonts w:eastAsiaTheme="minorEastAsia"/>
                                <w:b/>
                                <w:color w:val="auto"/>
                                <w:lang w:eastAsia="ja-JP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B0B68">
              <w:t>Curriculum development</w:t>
            </w:r>
          </w:p>
          <w:p w:rsidR="004D3011" w:rsidRDefault="004D3011" w:rsidP="00303737"/>
          <w:p w:rsidR="004D3011" w:rsidRPr="004D3011" w:rsidRDefault="004369A6" w:rsidP="00303737">
            <w:pPr>
              <w:pStyle w:val="Heading4"/>
              <w:rPr>
                <w:bCs/>
              </w:rPr>
            </w:pPr>
            <w:r>
              <w:t>World Vision Ghana - Volunteer</w:t>
            </w:r>
          </w:p>
          <w:p w:rsidR="004D3011" w:rsidRDefault="004369A6" w:rsidP="00303737">
            <w:pPr>
              <w:pStyle w:val="Date"/>
            </w:pPr>
            <w:r>
              <w:t>2013</w:t>
            </w:r>
            <w:r w:rsidR="004D3011" w:rsidRPr="004D3011">
              <w:t>–</w:t>
            </w:r>
            <w:r>
              <w:t>2014</w:t>
            </w:r>
          </w:p>
          <w:p w:rsidR="004369A6" w:rsidRPr="004369A6" w:rsidRDefault="004369A6" w:rsidP="004369A6">
            <w:r>
              <w:t>Responsibilities</w:t>
            </w:r>
          </w:p>
          <w:p w:rsidR="004369A6" w:rsidRPr="004369A6" w:rsidRDefault="004369A6" w:rsidP="003F5C2A">
            <w:pPr>
              <w:pStyle w:val="NormalWeb"/>
              <w:numPr>
                <w:ilvl w:val="0"/>
                <w:numId w:val="3"/>
              </w:numPr>
              <w:contextualSpacing/>
              <w:rPr>
                <w:rFonts w:asciiTheme="minorHAnsi" w:eastAsiaTheme="minorEastAsia" w:hAnsiTheme="minorHAnsi" w:cstheme="minorBidi"/>
                <w:color w:val="auto"/>
                <w:sz w:val="18"/>
                <w:szCs w:val="22"/>
                <w:lang w:eastAsia="ja-JP"/>
              </w:rPr>
            </w:pPr>
            <w:r w:rsidRPr="004369A6">
              <w:rPr>
                <w:rFonts w:asciiTheme="minorHAnsi" w:eastAsiaTheme="minorEastAsia" w:hAnsiTheme="minorHAnsi" w:cstheme="minorBidi"/>
                <w:color w:val="auto"/>
                <w:sz w:val="18"/>
                <w:szCs w:val="22"/>
                <w:lang w:eastAsia="ja-JP"/>
              </w:rPr>
              <w:t>Resource person.</w:t>
            </w:r>
          </w:p>
          <w:p w:rsidR="004369A6" w:rsidRPr="004369A6" w:rsidRDefault="004369A6" w:rsidP="003F5C2A">
            <w:pPr>
              <w:pStyle w:val="NormalWeb"/>
              <w:numPr>
                <w:ilvl w:val="0"/>
                <w:numId w:val="3"/>
              </w:numPr>
              <w:contextualSpacing/>
              <w:rPr>
                <w:rFonts w:asciiTheme="minorHAnsi" w:eastAsiaTheme="minorEastAsia" w:hAnsiTheme="minorHAnsi" w:cstheme="minorBidi"/>
                <w:color w:val="auto"/>
                <w:sz w:val="18"/>
                <w:szCs w:val="22"/>
                <w:lang w:eastAsia="ja-JP"/>
              </w:rPr>
            </w:pPr>
            <w:r w:rsidRPr="004369A6">
              <w:rPr>
                <w:rFonts w:asciiTheme="minorHAnsi" w:eastAsiaTheme="minorEastAsia" w:hAnsiTheme="minorHAnsi" w:cstheme="minorBidi"/>
                <w:color w:val="auto"/>
                <w:sz w:val="18"/>
                <w:szCs w:val="22"/>
                <w:lang w:eastAsia="ja-JP"/>
              </w:rPr>
              <w:t>Facilitator.</w:t>
            </w:r>
          </w:p>
          <w:p w:rsidR="004D3011" w:rsidRDefault="004369A6" w:rsidP="003F5C2A">
            <w:pPr>
              <w:pStyle w:val="NormalWeb"/>
              <w:numPr>
                <w:ilvl w:val="0"/>
                <w:numId w:val="3"/>
              </w:numPr>
              <w:contextualSpacing/>
              <w:rPr>
                <w:rFonts w:asciiTheme="minorHAnsi" w:eastAsiaTheme="minorEastAsia" w:hAnsiTheme="minorHAnsi" w:cstheme="minorBidi"/>
                <w:color w:val="auto"/>
                <w:sz w:val="18"/>
                <w:szCs w:val="22"/>
                <w:lang w:eastAsia="ja-JP"/>
              </w:rPr>
            </w:pPr>
            <w:r w:rsidRPr="004369A6">
              <w:rPr>
                <w:rFonts w:asciiTheme="minorHAnsi" w:eastAsiaTheme="minorEastAsia" w:hAnsiTheme="minorHAnsi" w:cstheme="minorBidi"/>
                <w:color w:val="auto"/>
                <w:sz w:val="18"/>
                <w:szCs w:val="22"/>
                <w:lang w:eastAsia="ja-JP"/>
              </w:rPr>
              <w:t>Teacher trainer.</w:t>
            </w:r>
          </w:p>
          <w:p w:rsidR="003F5C2A" w:rsidRDefault="003F5C2A" w:rsidP="003F5C2A">
            <w:pPr>
              <w:pStyle w:val="NormalWeb"/>
              <w:contextualSpacing/>
              <w:rPr>
                <w:rFonts w:asciiTheme="minorHAnsi" w:eastAsiaTheme="minorEastAsia" w:hAnsiTheme="minorHAnsi" w:cstheme="minorBidi"/>
                <w:color w:val="auto"/>
                <w:sz w:val="18"/>
                <w:szCs w:val="22"/>
                <w:lang w:eastAsia="ja-JP"/>
              </w:rPr>
            </w:pPr>
          </w:p>
          <w:p w:rsidR="003F5C2A" w:rsidRDefault="003F5C2A" w:rsidP="003F5C2A">
            <w:pPr>
              <w:pStyle w:val="Heading2"/>
              <w:rPr>
                <w:rFonts w:asciiTheme="minorHAnsi" w:eastAsiaTheme="minorHAnsi" w:hAnsiTheme="minorHAnsi" w:cstheme="minorBidi"/>
                <w:b w:val="0"/>
                <w:bCs w:val="0"/>
                <w:caps w:val="0"/>
                <w:szCs w:val="22"/>
              </w:rPr>
            </w:pPr>
            <w:r>
              <w:t>publications</w:t>
            </w:r>
          </w:p>
          <w:p w:rsidR="003F5C2A" w:rsidRPr="003F5C2A" w:rsidRDefault="006D65B2" w:rsidP="003F5C2A">
            <w:pPr>
              <w:pStyle w:val="ListParagraph"/>
              <w:numPr>
                <w:ilvl w:val="0"/>
                <w:numId w:val="8"/>
              </w:numPr>
              <w:rPr>
                <w:rFonts w:eastAsiaTheme="minorEastAsia"/>
                <w:color w:val="auto"/>
                <w:sz w:val="18"/>
                <w:lang w:eastAsia="ja-JP"/>
              </w:rPr>
            </w:pPr>
            <w:r>
              <w:rPr>
                <w:noProof/>
                <w:color w:val="FFFFFF" w:themeColor="background1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09254F3A" wp14:editId="775D10B9">
                      <wp:simplePos x="0" y="0"/>
                      <wp:positionH relativeFrom="column">
                        <wp:posOffset>-2768458</wp:posOffset>
                      </wp:positionH>
                      <wp:positionV relativeFrom="paragraph">
                        <wp:posOffset>324646</wp:posOffset>
                      </wp:positionV>
                      <wp:extent cx="2292824" cy="1542197"/>
                      <wp:effectExtent l="0" t="0" r="0" b="1270"/>
                      <wp:wrapNone/>
                      <wp:docPr id="7" name="Text Box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92824" cy="154219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5354A4" w:rsidRPr="00EA70D4" w:rsidRDefault="005354A4" w:rsidP="003D25EC">
                                  <w:pPr>
                                    <w:rPr>
                                      <w:rFonts w:eastAsiaTheme="minorEastAsia"/>
                                      <w:b/>
                                      <w:color w:val="auto"/>
                                      <w:lang w:eastAsia="ja-JP"/>
                                    </w:rPr>
                                  </w:pPr>
                                  <w:r w:rsidRPr="00EA70D4">
                                    <w:rPr>
                                      <w:rFonts w:eastAsiaTheme="minorEastAsia"/>
                                      <w:b/>
                                      <w:color w:val="auto"/>
                                      <w:lang w:eastAsia="ja-JP"/>
                                    </w:rPr>
                                    <w:t xml:space="preserve">Mrs. Eunice </w:t>
                                  </w:r>
                                  <w:proofErr w:type="spellStart"/>
                                  <w:r w:rsidRPr="00EA70D4">
                                    <w:rPr>
                                      <w:rFonts w:eastAsiaTheme="minorEastAsia"/>
                                      <w:b/>
                                      <w:color w:val="auto"/>
                                      <w:lang w:eastAsia="ja-JP"/>
                                    </w:rPr>
                                    <w:t>Torto</w:t>
                                  </w:r>
                                  <w:proofErr w:type="spellEnd"/>
                                  <w:r w:rsidRPr="00EA70D4">
                                    <w:rPr>
                                      <w:rFonts w:eastAsiaTheme="minorEastAsia"/>
                                      <w:b/>
                                      <w:color w:val="auto"/>
                                      <w:lang w:eastAsia="ja-JP"/>
                                    </w:rPr>
                                    <w:t>-Seidu (Facilitator)</w:t>
                                  </w:r>
                                </w:p>
                                <w:p w:rsidR="005354A4" w:rsidRPr="00EA70D4" w:rsidRDefault="005354A4" w:rsidP="003D25EC">
                                  <w:pPr>
                                    <w:rPr>
                                      <w:rFonts w:eastAsiaTheme="minorEastAsia"/>
                                      <w:b/>
                                      <w:color w:val="auto"/>
                                      <w:lang w:eastAsia="ja-JP"/>
                                    </w:rPr>
                                  </w:pPr>
                                  <w:r w:rsidRPr="00EA70D4">
                                    <w:rPr>
                                      <w:rFonts w:eastAsiaTheme="minorEastAsia"/>
                                      <w:b/>
                                      <w:color w:val="auto"/>
                                      <w:lang w:eastAsia="ja-JP"/>
                                    </w:rPr>
                                    <w:t>Department of Education and Psychology</w:t>
                                  </w:r>
                                </w:p>
                                <w:p w:rsidR="005354A4" w:rsidRPr="00EA70D4" w:rsidRDefault="005354A4" w:rsidP="003D25EC">
                                  <w:pPr>
                                    <w:rPr>
                                      <w:rFonts w:eastAsiaTheme="minorEastAsia"/>
                                      <w:b/>
                                      <w:color w:val="auto"/>
                                      <w:lang w:eastAsia="ja-JP"/>
                                    </w:rPr>
                                  </w:pPr>
                                  <w:r w:rsidRPr="00EA70D4">
                                    <w:rPr>
                                      <w:rFonts w:eastAsiaTheme="minorEastAsia"/>
                                      <w:b/>
                                      <w:color w:val="auto"/>
                                      <w:lang w:eastAsia="ja-JP"/>
                                    </w:rPr>
                                    <w:t>University of Cape Coast</w:t>
                                  </w:r>
                                </w:p>
                                <w:p w:rsidR="005354A4" w:rsidRPr="00EA70D4" w:rsidRDefault="005354A4" w:rsidP="003D25EC">
                                  <w:pPr>
                                    <w:rPr>
                                      <w:rFonts w:eastAsiaTheme="minorEastAsia"/>
                                      <w:b/>
                                      <w:color w:val="auto"/>
                                      <w:lang w:eastAsia="ja-JP"/>
                                    </w:rPr>
                                  </w:pPr>
                                  <w:r w:rsidRPr="00EA70D4">
                                    <w:rPr>
                                      <w:rFonts w:eastAsiaTheme="minorEastAsia"/>
                                      <w:b/>
                                      <w:color w:val="auto"/>
                                      <w:lang w:eastAsia="ja-JP"/>
                                    </w:rPr>
                                    <w:t>Tell: +233208171508</w:t>
                                  </w:r>
                                </w:p>
                                <w:p w:rsidR="005354A4" w:rsidRPr="00EA70D4" w:rsidRDefault="005354A4" w:rsidP="003D25EC">
                                  <w:pPr>
                                    <w:rPr>
                                      <w:rFonts w:eastAsiaTheme="minorEastAsia"/>
                                      <w:b/>
                                      <w:color w:val="auto"/>
                                      <w:lang w:eastAsia="ja-JP"/>
                                    </w:rPr>
                                  </w:pPr>
                                  <w:r w:rsidRPr="00EA70D4">
                                    <w:rPr>
                                      <w:rFonts w:eastAsiaTheme="minorEastAsia"/>
                                      <w:b/>
                                      <w:color w:val="auto"/>
                                      <w:lang w:eastAsia="ja-JP"/>
                                    </w:rPr>
                                    <w:t>Email: eunice.torto-seidu@ucc.edu.gh</w:t>
                                  </w:r>
                                </w:p>
                                <w:p w:rsidR="005354A4" w:rsidRPr="00EA70D4" w:rsidRDefault="005354A4" w:rsidP="003D25EC">
                                  <w:pPr>
                                    <w:rPr>
                                      <w:rFonts w:ascii="Raleway" w:hAnsi="Raleway" w:cs="Raleway"/>
                                      <w:b/>
                                      <w:i/>
                                      <w:color w:val="222222"/>
                                      <w:sz w:val="28"/>
                                      <w:szCs w:val="24"/>
                                    </w:rPr>
                                  </w:pPr>
                                </w:p>
                                <w:p w:rsidR="005354A4" w:rsidRPr="00EA70D4" w:rsidRDefault="005354A4">
                                  <w:pPr>
                                    <w:rPr>
                                      <w:b/>
                                      <w:sz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254F3A" id="Text Box 7" o:spid="_x0000_s1030" type="#_x0000_t202" style="position:absolute;left:0;text-align:left;margin-left:-218pt;margin-top:25.55pt;width:180.55pt;height:121.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" filled="f" stroked="f" strokeweight=".5pt">
                      <v:textbox>
                        <w:txbxContent>
                          <w:p w:rsidR="005354A4" w:rsidRPr="00EA70D4" w:rsidRDefault="005354A4" w:rsidP="003D25EC">
                            <w:pPr>
                              <w:rPr>
                                <w:rFonts w:eastAsiaTheme="minorEastAsia"/>
                                <w:b/>
                                <w:color w:val="auto"/>
                                <w:lang w:eastAsia="ja-JP"/>
                              </w:rPr>
                            </w:pPr>
                            <w:r w:rsidRPr="00EA70D4">
                              <w:rPr>
                                <w:rFonts w:eastAsiaTheme="minorEastAsia"/>
                                <w:b/>
                                <w:color w:val="auto"/>
                                <w:lang w:eastAsia="ja-JP"/>
                              </w:rPr>
                              <w:t xml:space="preserve">Mrs. Eunice </w:t>
                            </w:r>
                            <w:proofErr w:type="spellStart"/>
                            <w:r w:rsidRPr="00EA70D4">
                              <w:rPr>
                                <w:rFonts w:eastAsiaTheme="minorEastAsia"/>
                                <w:b/>
                                <w:color w:val="auto"/>
                                <w:lang w:eastAsia="ja-JP"/>
                              </w:rPr>
                              <w:t>Torto</w:t>
                            </w:r>
                            <w:proofErr w:type="spellEnd"/>
                            <w:r w:rsidRPr="00EA70D4">
                              <w:rPr>
                                <w:rFonts w:eastAsiaTheme="minorEastAsia"/>
                                <w:b/>
                                <w:color w:val="auto"/>
                                <w:lang w:eastAsia="ja-JP"/>
                              </w:rPr>
                              <w:t>-Seidu (Facilitator)</w:t>
                            </w:r>
                          </w:p>
                          <w:p w:rsidR="005354A4" w:rsidRPr="00EA70D4" w:rsidRDefault="005354A4" w:rsidP="003D25EC">
                            <w:pPr>
                              <w:rPr>
                                <w:rFonts w:eastAsiaTheme="minorEastAsia"/>
                                <w:b/>
                                <w:color w:val="auto"/>
                                <w:lang w:eastAsia="ja-JP"/>
                              </w:rPr>
                            </w:pPr>
                            <w:r w:rsidRPr="00EA70D4">
                              <w:rPr>
                                <w:rFonts w:eastAsiaTheme="minorEastAsia"/>
                                <w:b/>
                                <w:color w:val="auto"/>
                                <w:lang w:eastAsia="ja-JP"/>
                              </w:rPr>
                              <w:t>Department of Education and Psychology</w:t>
                            </w:r>
                          </w:p>
                          <w:p w:rsidR="005354A4" w:rsidRPr="00EA70D4" w:rsidRDefault="005354A4" w:rsidP="003D25EC">
                            <w:pPr>
                              <w:rPr>
                                <w:rFonts w:eastAsiaTheme="minorEastAsia"/>
                                <w:b/>
                                <w:color w:val="auto"/>
                                <w:lang w:eastAsia="ja-JP"/>
                              </w:rPr>
                            </w:pPr>
                            <w:r w:rsidRPr="00EA70D4">
                              <w:rPr>
                                <w:rFonts w:eastAsiaTheme="minorEastAsia"/>
                                <w:b/>
                                <w:color w:val="auto"/>
                                <w:lang w:eastAsia="ja-JP"/>
                              </w:rPr>
                              <w:t>University of Cape Coast</w:t>
                            </w:r>
                          </w:p>
                          <w:p w:rsidR="005354A4" w:rsidRPr="00EA70D4" w:rsidRDefault="005354A4" w:rsidP="003D25EC">
                            <w:pPr>
                              <w:rPr>
                                <w:rFonts w:eastAsiaTheme="minorEastAsia"/>
                                <w:b/>
                                <w:color w:val="auto"/>
                                <w:lang w:eastAsia="ja-JP"/>
                              </w:rPr>
                            </w:pPr>
                            <w:r w:rsidRPr="00EA70D4">
                              <w:rPr>
                                <w:rFonts w:eastAsiaTheme="minorEastAsia"/>
                                <w:b/>
                                <w:color w:val="auto"/>
                                <w:lang w:eastAsia="ja-JP"/>
                              </w:rPr>
                              <w:t>Tell: +233208171508</w:t>
                            </w:r>
                          </w:p>
                          <w:p w:rsidR="005354A4" w:rsidRPr="00EA70D4" w:rsidRDefault="005354A4" w:rsidP="003D25EC">
                            <w:pPr>
                              <w:rPr>
                                <w:rFonts w:eastAsiaTheme="minorEastAsia"/>
                                <w:b/>
                                <w:color w:val="auto"/>
                                <w:lang w:eastAsia="ja-JP"/>
                              </w:rPr>
                            </w:pPr>
                            <w:r w:rsidRPr="00EA70D4">
                              <w:rPr>
                                <w:rFonts w:eastAsiaTheme="minorEastAsia"/>
                                <w:b/>
                                <w:color w:val="auto"/>
                                <w:lang w:eastAsia="ja-JP"/>
                              </w:rPr>
                              <w:t>Email: eunice.torto-seidu@ucc.edu.gh</w:t>
                            </w:r>
                          </w:p>
                          <w:p w:rsidR="005354A4" w:rsidRPr="00EA70D4" w:rsidRDefault="005354A4" w:rsidP="003D25EC">
                            <w:pPr>
                              <w:rPr>
                                <w:rFonts w:ascii="Raleway" w:hAnsi="Raleway" w:cs="Raleway"/>
                                <w:b/>
                                <w:i/>
                                <w:color w:val="222222"/>
                                <w:sz w:val="28"/>
                                <w:szCs w:val="24"/>
                              </w:rPr>
                            </w:pPr>
                          </w:p>
                          <w:p w:rsidR="005354A4" w:rsidRPr="00EA70D4" w:rsidRDefault="005354A4">
                            <w:pPr>
                              <w:rPr>
                                <w:b/>
                                <w:sz w:val="2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F5C2A" w:rsidRPr="003F5C2A">
              <w:rPr>
                <w:rFonts w:eastAsiaTheme="minorEastAsia"/>
                <w:color w:val="auto"/>
                <w:sz w:val="18"/>
                <w:lang w:eastAsia="ja-JP"/>
              </w:rPr>
              <w:t xml:space="preserve">Alexander Narh Tetteh, </w:t>
            </w:r>
            <w:proofErr w:type="spellStart"/>
            <w:r w:rsidR="003F5C2A" w:rsidRPr="003F5C2A">
              <w:rPr>
                <w:rFonts w:eastAsiaTheme="minorEastAsia"/>
                <w:color w:val="auto"/>
                <w:sz w:val="18"/>
                <w:lang w:eastAsia="ja-JP"/>
              </w:rPr>
              <w:t>Teye</w:t>
            </w:r>
            <w:proofErr w:type="spellEnd"/>
            <w:r w:rsidR="003F5C2A" w:rsidRPr="003F5C2A">
              <w:rPr>
                <w:rFonts w:eastAsiaTheme="minorEastAsia"/>
                <w:color w:val="auto"/>
                <w:sz w:val="18"/>
                <w:lang w:eastAsia="ja-JP"/>
              </w:rPr>
              <w:t xml:space="preserve"> Tetteh Emmanuel, </w:t>
            </w:r>
            <w:r w:rsidR="003F5C2A" w:rsidRPr="003F5C2A">
              <w:rPr>
                <w:rFonts w:eastAsiaTheme="minorEastAsia"/>
                <w:b/>
                <w:color w:val="auto"/>
                <w:sz w:val="18"/>
                <w:lang w:eastAsia="ja-JP"/>
              </w:rPr>
              <w:t>Oliver Tekyi-Arhin</w:t>
            </w:r>
            <w:r w:rsidR="003F5C2A" w:rsidRPr="003F5C2A">
              <w:rPr>
                <w:rFonts w:eastAsiaTheme="minorEastAsia"/>
                <w:color w:val="auto"/>
                <w:sz w:val="18"/>
                <w:lang w:eastAsia="ja-JP"/>
              </w:rPr>
              <w:t xml:space="preserve">, Beatrice </w:t>
            </w:r>
            <w:proofErr w:type="spellStart"/>
            <w:r w:rsidR="003F5C2A" w:rsidRPr="003F5C2A">
              <w:rPr>
                <w:rFonts w:eastAsiaTheme="minorEastAsia"/>
                <w:color w:val="auto"/>
                <w:sz w:val="18"/>
                <w:lang w:eastAsia="ja-JP"/>
              </w:rPr>
              <w:t>Ayerakwa</w:t>
            </w:r>
            <w:proofErr w:type="spellEnd"/>
            <w:r w:rsidR="003F5C2A" w:rsidRPr="003F5C2A">
              <w:rPr>
                <w:rFonts w:eastAsiaTheme="minorEastAsia"/>
                <w:color w:val="auto"/>
                <w:sz w:val="18"/>
                <w:lang w:eastAsia="ja-JP"/>
              </w:rPr>
              <w:t xml:space="preserve"> </w:t>
            </w:r>
            <w:proofErr w:type="spellStart"/>
            <w:r w:rsidR="003F5C2A" w:rsidRPr="003F5C2A">
              <w:rPr>
                <w:rFonts w:eastAsiaTheme="minorEastAsia"/>
                <w:color w:val="auto"/>
                <w:sz w:val="18"/>
                <w:lang w:eastAsia="ja-JP"/>
              </w:rPr>
              <w:t>Abosi</w:t>
            </w:r>
            <w:proofErr w:type="spellEnd"/>
            <w:r w:rsidR="003F5C2A" w:rsidRPr="003F5C2A">
              <w:rPr>
                <w:rFonts w:eastAsiaTheme="minorEastAsia"/>
                <w:color w:val="auto"/>
                <w:sz w:val="18"/>
                <w:lang w:eastAsia="ja-JP"/>
              </w:rPr>
              <w:t xml:space="preserve">, Deborah Rachel </w:t>
            </w:r>
            <w:proofErr w:type="spellStart"/>
            <w:r w:rsidR="003F5C2A" w:rsidRPr="003F5C2A">
              <w:rPr>
                <w:rFonts w:eastAsiaTheme="minorEastAsia"/>
                <w:color w:val="auto"/>
                <w:sz w:val="18"/>
                <w:lang w:eastAsia="ja-JP"/>
              </w:rPr>
              <w:t>Annor</w:t>
            </w:r>
            <w:proofErr w:type="spellEnd"/>
            <w:r w:rsidR="003F5C2A" w:rsidRPr="003F5C2A">
              <w:rPr>
                <w:rFonts w:eastAsiaTheme="minorEastAsia"/>
                <w:color w:val="auto"/>
                <w:sz w:val="18"/>
                <w:lang w:eastAsia="ja-JP"/>
              </w:rPr>
              <w:t>, Ren Chong, When Expectation Meets Satisfaction: Examining Users and Non-</w:t>
            </w:r>
            <w:proofErr w:type="gramStart"/>
            <w:r w:rsidR="003F5C2A" w:rsidRPr="003F5C2A">
              <w:rPr>
                <w:rFonts w:eastAsiaTheme="minorEastAsia"/>
                <w:color w:val="auto"/>
                <w:sz w:val="18"/>
                <w:lang w:eastAsia="ja-JP"/>
              </w:rPr>
              <w:t>users</w:t>
            </w:r>
            <w:proofErr w:type="gramEnd"/>
            <w:r w:rsidR="003F5C2A" w:rsidRPr="003F5C2A">
              <w:rPr>
                <w:rFonts w:eastAsiaTheme="minorEastAsia"/>
                <w:color w:val="auto"/>
                <w:sz w:val="18"/>
                <w:lang w:eastAsia="ja-JP"/>
              </w:rPr>
              <w:t xml:space="preserve"> Perceived Expectations towards Public Bus Services, International Journal of Traffic and Transportation Engineering, Vol. 7 No. 4, 2018, pp. 78-90. </w:t>
            </w:r>
            <w:proofErr w:type="spellStart"/>
            <w:r w:rsidR="003F5C2A" w:rsidRPr="003F5C2A">
              <w:rPr>
                <w:rFonts w:eastAsiaTheme="minorEastAsia"/>
                <w:color w:val="auto"/>
                <w:sz w:val="18"/>
                <w:lang w:eastAsia="ja-JP"/>
              </w:rPr>
              <w:t>doi</w:t>
            </w:r>
            <w:proofErr w:type="spellEnd"/>
            <w:r w:rsidR="003F5C2A" w:rsidRPr="003F5C2A">
              <w:rPr>
                <w:rFonts w:eastAsiaTheme="minorEastAsia"/>
                <w:color w:val="auto"/>
                <w:sz w:val="18"/>
                <w:lang w:eastAsia="ja-JP"/>
              </w:rPr>
              <w:t>: 10.5923/j.ijtte.20180704.02</w:t>
            </w:r>
          </w:p>
          <w:p w:rsidR="003F5C2A" w:rsidRPr="003F5C2A" w:rsidRDefault="003F5C2A" w:rsidP="003F5C2A">
            <w:pPr>
              <w:rPr>
                <w:rFonts w:eastAsiaTheme="minorEastAsia"/>
                <w:color w:val="auto"/>
                <w:sz w:val="18"/>
                <w:lang w:eastAsia="ja-JP"/>
              </w:rPr>
            </w:pPr>
          </w:p>
          <w:p w:rsidR="003F5C2A" w:rsidRPr="003F5C2A" w:rsidRDefault="003F5C2A" w:rsidP="003F5C2A">
            <w:pPr>
              <w:pStyle w:val="ListParagraph"/>
              <w:numPr>
                <w:ilvl w:val="0"/>
                <w:numId w:val="8"/>
              </w:numPr>
              <w:rPr>
                <w:rFonts w:eastAsiaTheme="minorEastAsia"/>
                <w:color w:val="auto"/>
                <w:sz w:val="18"/>
                <w:lang w:eastAsia="ja-JP"/>
              </w:rPr>
            </w:pPr>
            <w:r w:rsidRPr="003F5C2A">
              <w:rPr>
                <w:rFonts w:eastAsiaTheme="minorEastAsia"/>
                <w:color w:val="auto"/>
                <w:sz w:val="18"/>
                <w:lang w:eastAsia="ja-JP"/>
              </w:rPr>
              <w:t>Using pre-writing activities to improve Basic one pupils’ writing skills in Assemblies of God school - Koforidua. July 2012. (Research)</w:t>
            </w:r>
          </w:p>
          <w:sdt>
            <w:sdtPr>
              <w:id w:val="1669594239"/>
              <w:placeholder>
                <w:docPart w:val="313C7D8EED284F15B53585D531A5688B"/>
              </w:placeholder>
              <w:temporary/>
              <w:showingPlcHdr/>
              <w15:appearance w15:val="hidden"/>
            </w:sdtPr>
            <w:sdtEndPr/>
            <w:sdtContent>
              <w:p w:rsidR="00036450" w:rsidRDefault="00180329" w:rsidP="00303737">
                <w:pPr>
                  <w:pStyle w:val="Heading2"/>
                </w:pPr>
                <w:r w:rsidRPr="00036450">
                  <w:rPr>
                    <w:rStyle w:val="Heading2Char"/>
                    <w:b/>
                    <w:bCs/>
                    <w:caps/>
                  </w:rPr>
                  <w:t>SKILLS</w:t>
                </w:r>
              </w:p>
            </w:sdtContent>
          </w:sdt>
          <w:p w:rsidR="003D25EC" w:rsidRPr="003D25EC" w:rsidRDefault="003D25EC" w:rsidP="003F5C2A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line="360" w:lineRule="auto"/>
              <w:rPr>
                <w:rFonts w:eastAsiaTheme="minorEastAsia"/>
                <w:color w:val="auto"/>
                <w:sz w:val="18"/>
                <w:lang w:eastAsia="ja-JP"/>
              </w:rPr>
            </w:pPr>
            <w:r w:rsidRPr="003D25EC">
              <w:rPr>
                <w:rFonts w:eastAsiaTheme="minorEastAsia"/>
                <w:color w:val="auto"/>
                <w:sz w:val="18"/>
                <w:lang w:eastAsia="ja-JP"/>
              </w:rPr>
              <w:t>Computer Skills</w:t>
            </w:r>
          </w:p>
          <w:p w:rsidR="003D25EC" w:rsidRPr="003D25EC" w:rsidRDefault="003D25EC" w:rsidP="003F5C2A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line="360" w:lineRule="auto"/>
              <w:rPr>
                <w:rFonts w:eastAsiaTheme="minorEastAsia"/>
                <w:color w:val="auto"/>
                <w:sz w:val="18"/>
                <w:lang w:eastAsia="ja-JP"/>
              </w:rPr>
            </w:pPr>
            <w:r w:rsidRPr="003D25EC">
              <w:rPr>
                <w:rFonts w:eastAsiaTheme="minorEastAsia"/>
                <w:color w:val="auto"/>
                <w:sz w:val="18"/>
                <w:lang w:eastAsia="ja-JP"/>
              </w:rPr>
              <w:t>Problem Solving Skills</w:t>
            </w:r>
          </w:p>
          <w:p w:rsidR="003D25EC" w:rsidRPr="003D25EC" w:rsidRDefault="003D25EC" w:rsidP="003F5C2A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line="360" w:lineRule="auto"/>
              <w:rPr>
                <w:rFonts w:eastAsiaTheme="minorEastAsia"/>
                <w:color w:val="auto"/>
                <w:sz w:val="18"/>
                <w:lang w:eastAsia="ja-JP"/>
              </w:rPr>
            </w:pPr>
            <w:r w:rsidRPr="003D25EC">
              <w:rPr>
                <w:rFonts w:eastAsiaTheme="minorEastAsia"/>
                <w:color w:val="auto"/>
                <w:sz w:val="18"/>
                <w:lang w:eastAsia="ja-JP"/>
              </w:rPr>
              <w:t>Time Management Skills</w:t>
            </w:r>
          </w:p>
          <w:p w:rsidR="003D25EC" w:rsidRPr="003D25EC" w:rsidRDefault="003D25EC" w:rsidP="003F5C2A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line="360" w:lineRule="auto"/>
              <w:rPr>
                <w:rFonts w:eastAsiaTheme="minorEastAsia"/>
                <w:color w:val="auto"/>
                <w:sz w:val="18"/>
                <w:lang w:eastAsia="ja-JP"/>
              </w:rPr>
            </w:pPr>
            <w:r w:rsidRPr="003D25EC">
              <w:rPr>
                <w:rFonts w:eastAsiaTheme="minorEastAsia"/>
                <w:color w:val="auto"/>
                <w:sz w:val="18"/>
                <w:lang w:eastAsia="ja-JP"/>
              </w:rPr>
              <w:t>Leadership Skills</w:t>
            </w:r>
          </w:p>
          <w:p w:rsidR="003D25EC" w:rsidRPr="003D25EC" w:rsidRDefault="003D25EC" w:rsidP="003F5C2A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line="360" w:lineRule="auto"/>
              <w:rPr>
                <w:rFonts w:eastAsiaTheme="minorEastAsia"/>
                <w:color w:val="auto"/>
                <w:sz w:val="18"/>
                <w:lang w:eastAsia="ja-JP"/>
              </w:rPr>
            </w:pPr>
            <w:r w:rsidRPr="003D25EC">
              <w:rPr>
                <w:rFonts w:eastAsiaTheme="minorEastAsia"/>
                <w:color w:val="auto"/>
                <w:sz w:val="18"/>
                <w:lang w:eastAsia="ja-JP"/>
              </w:rPr>
              <w:t xml:space="preserve">Technical Skills </w:t>
            </w:r>
          </w:p>
          <w:p w:rsidR="003D25EC" w:rsidRPr="003D25EC" w:rsidRDefault="003D25EC" w:rsidP="003F5C2A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line="360" w:lineRule="auto"/>
              <w:rPr>
                <w:rFonts w:eastAsiaTheme="minorEastAsia"/>
                <w:color w:val="auto"/>
                <w:sz w:val="18"/>
                <w:lang w:eastAsia="ja-JP"/>
              </w:rPr>
            </w:pPr>
            <w:r w:rsidRPr="003D25EC">
              <w:rPr>
                <w:rFonts w:eastAsiaTheme="minorEastAsia"/>
                <w:color w:val="auto"/>
                <w:sz w:val="18"/>
                <w:lang w:eastAsia="ja-JP"/>
              </w:rPr>
              <w:t xml:space="preserve">Organization Skills </w:t>
            </w:r>
          </w:p>
          <w:p w:rsidR="003D25EC" w:rsidRPr="003D25EC" w:rsidRDefault="003D25EC" w:rsidP="003F5C2A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line="360" w:lineRule="auto"/>
              <w:rPr>
                <w:rFonts w:eastAsiaTheme="minorEastAsia"/>
                <w:color w:val="auto"/>
                <w:sz w:val="18"/>
                <w:lang w:eastAsia="ja-JP"/>
              </w:rPr>
            </w:pPr>
            <w:r w:rsidRPr="003D25EC">
              <w:rPr>
                <w:rFonts w:eastAsiaTheme="minorEastAsia"/>
                <w:color w:val="auto"/>
                <w:sz w:val="18"/>
                <w:lang w:eastAsia="ja-JP"/>
              </w:rPr>
              <w:t xml:space="preserve">Team Work </w:t>
            </w:r>
          </w:p>
          <w:p w:rsidR="003D25EC" w:rsidRPr="003D25EC" w:rsidRDefault="003D25EC" w:rsidP="003F5C2A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line="360" w:lineRule="auto"/>
              <w:rPr>
                <w:rFonts w:eastAsiaTheme="minorEastAsia"/>
                <w:color w:val="auto"/>
                <w:sz w:val="18"/>
                <w:lang w:eastAsia="ja-JP"/>
              </w:rPr>
            </w:pPr>
            <w:r w:rsidRPr="003D25EC">
              <w:rPr>
                <w:rFonts w:eastAsiaTheme="minorEastAsia"/>
                <w:color w:val="auto"/>
                <w:sz w:val="18"/>
                <w:lang w:eastAsia="ja-JP"/>
              </w:rPr>
              <w:t>Analytical Thinker</w:t>
            </w:r>
          </w:p>
          <w:p w:rsidR="003D25EC" w:rsidRDefault="003D25EC" w:rsidP="003F5C2A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eastAsiaTheme="minorEastAsia"/>
                <w:color w:val="auto"/>
                <w:sz w:val="18"/>
                <w:lang w:eastAsia="ja-JP"/>
              </w:rPr>
            </w:pPr>
            <w:r w:rsidRPr="003D25EC">
              <w:rPr>
                <w:rFonts w:eastAsiaTheme="minorEastAsia"/>
                <w:color w:val="auto"/>
                <w:sz w:val="18"/>
                <w:lang w:eastAsia="ja-JP"/>
              </w:rPr>
              <w:t>Communication Skills</w:t>
            </w:r>
          </w:p>
          <w:p w:rsidR="003D25EC" w:rsidRDefault="003D25EC" w:rsidP="003D25EC">
            <w:pPr>
              <w:spacing w:line="360" w:lineRule="auto"/>
            </w:pPr>
          </w:p>
          <w:p w:rsidR="003D25EC" w:rsidRPr="003D25EC" w:rsidRDefault="003D25EC" w:rsidP="003D25EC">
            <w:pPr>
              <w:spacing w:line="360" w:lineRule="auto"/>
              <w:rPr>
                <w:rStyle w:val="Heading2Char"/>
                <w:lang w:eastAsia="ja-JP"/>
              </w:rPr>
            </w:pPr>
            <w:r>
              <w:rPr>
                <w:noProof/>
                <w:color w:val="FFFFFF" w:themeColor="background1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D954652" wp14:editId="12B7A8EF">
                      <wp:simplePos x="0" y="0"/>
                      <wp:positionH relativeFrom="column">
                        <wp:posOffset>-67728</wp:posOffset>
                      </wp:positionH>
                      <wp:positionV relativeFrom="paragraph">
                        <wp:posOffset>195364</wp:posOffset>
                      </wp:positionV>
                      <wp:extent cx="4257724" cy="0"/>
                      <wp:effectExtent l="0" t="0" r="28575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257724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8941B00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35pt,15.4pt" to="329.9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" strokecolor="#94b6d2 [3204]" strokeweight=".5pt">
                      <v:stroke joinstyle="miter"/>
                    </v:line>
                  </w:pict>
                </mc:Fallback>
              </mc:AlternateContent>
            </w:r>
            <w:r w:rsidR="006D65B2">
              <w:rPr>
                <w:rStyle w:val="Heading2Char"/>
              </w:rPr>
              <w:t>SIGNATURE:</w:t>
            </w:r>
          </w:p>
          <w:p w:rsidR="00036450" w:rsidRPr="004D3011" w:rsidRDefault="00036450" w:rsidP="00303737">
            <w:pPr>
              <w:rPr>
                <w:color w:val="FFFFFF" w:themeColor="background1"/>
              </w:rPr>
            </w:pPr>
          </w:p>
        </w:tc>
      </w:tr>
    </w:tbl>
    <w:p w:rsidR="00DA7768" w:rsidRDefault="00DA7768" w:rsidP="000C45FF">
      <w:pPr>
        <w:tabs>
          <w:tab w:val="left" w:pos="990"/>
        </w:tabs>
      </w:pPr>
    </w:p>
    <w:sectPr w:rsidR="00DA7768" w:rsidSect="000C45FF">
      <w:headerReference w:type="defaul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33D0" w:rsidRDefault="002B33D0" w:rsidP="000C45FF">
      <w:r>
        <w:separator/>
      </w:r>
    </w:p>
  </w:endnote>
  <w:endnote w:type="continuationSeparator" w:id="0">
    <w:p w:rsidR="002B33D0" w:rsidRDefault="002B33D0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leway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33D0" w:rsidRDefault="002B33D0" w:rsidP="000C45FF">
      <w:r>
        <w:separator/>
      </w:r>
    </w:p>
  </w:footnote>
  <w:footnote w:type="continuationSeparator" w:id="0">
    <w:p w:rsidR="002B33D0" w:rsidRDefault="002B33D0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4D6F4968" wp14:editId="13F63768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rto="http://schemas.microsoft.com/office/word/2006/arto"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rto="http://schemas.microsoft.com/office/word/2006/arto"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2A05"/>
    <w:multiLevelType w:val="hybridMultilevel"/>
    <w:tmpl w:val="40DC8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372687"/>
    <w:multiLevelType w:val="hybridMultilevel"/>
    <w:tmpl w:val="7B003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9F2F82"/>
    <w:multiLevelType w:val="hybridMultilevel"/>
    <w:tmpl w:val="B5808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057B42"/>
    <w:multiLevelType w:val="hybridMultilevel"/>
    <w:tmpl w:val="DB56E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C9020F"/>
    <w:multiLevelType w:val="hybridMultilevel"/>
    <w:tmpl w:val="4016F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6B226F"/>
    <w:multiLevelType w:val="hybridMultilevel"/>
    <w:tmpl w:val="86F62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2D5F8F"/>
    <w:multiLevelType w:val="hybridMultilevel"/>
    <w:tmpl w:val="55FE4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224D0E"/>
    <w:multiLevelType w:val="hybridMultilevel"/>
    <w:tmpl w:val="BBAAD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03158C"/>
    <w:multiLevelType w:val="hybridMultilevel"/>
    <w:tmpl w:val="92929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8"/>
  </w:num>
  <w:num w:numId="4">
    <w:abstractNumId w:val="3"/>
  </w:num>
  <w:num w:numId="5">
    <w:abstractNumId w:val="1"/>
  </w:num>
  <w:num w:numId="6">
    <w:abstractNumId w:val="0"/>
  </w:num>
  <w:num w:numId="7">
    <w:abstractNumId w:val="5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737"/>
    <w:rsid w:val="00001095"/>
    <w:rsid w:val="00036450"/>
    <w:rsid w:val="00094499"/>
    <w:rsid w:val="000C45FF"/>
    <w:rsid w:val="000C6D05"/>
    <w:rsid w:val="000E3FD1"/>
    <w:rsid w:val="00112054"/>
    <w:rsid w:val="00124BB3"/>
    <w:rsid w:val="001525E1"/>
    <w:rsid w:val="0015673F"/>
    <w:rsid w:val="00180329"/>
    <w:rsid w:val="0019001F"/>
    <w:rsid w:val="001A74A5"/>
    <w:rsid w:val="001B2ABD"/>
    <w:rsid w:val="001E0391"/>
    <w:rsid w:val="001E1759"/>
    <w:rsid w:val="001F1ECC"/>
    <w:rsid w:val="002400EB"/>
    <w:rsid w:val="00256CF7"/>
    <w:rsid w:val="00281FD5"/>
    <w:rsid w:val="002B0E53"/>
    <w:rsid w:val="002B33D0"/>
    <w:rsid w:val="002D17CC"/>
    <w:rsid w:val="00303737"/>
    <w:rsid w:val="0030481B"/>
    <w:rsid w:val="003156FC"/>
    <w:rsid w:val="003254B5"/>
    <w:rsid w:val="0035309D"/>
    <w:rsid w:val="0037121F"/>
    <w:rsid w:val="003A6B7D"/>
    <w:rsid w:val="003B06CA"/>
    <w:rsid w:val="003D25EC"/>
    <w:rsid w:val="003F1688"/>
    <w:rsid w:val="003F5C2A"/>
    <w:rsid w:val="004071FC"/>
    <w:rsid w:val="004369A6"/>
    <w:rsid w:val="00445947"/>
    <w:rsid w:val="004813B3"/>
    <w:rsid w:val="00496591"/>
    <w:rsid w:val="004C63E4"/>
    <w:rsid w:val="004D3011"/>
    <w:rsid w:val="00507167"/>
    <w:rsid w:val="005262AC"/>
    <w:rsid w:val="005354A4"/>
    <w:rsid w:val="005E39D5"/>
    <w:rsid w:val="00600670"/>
    <w:rsid w:val="0062123A"/>
    <w:rsid w:val="00646E75"/>
    <w:rsid w:val="006771D0"/>
    <w:rsid w:val="006D65B2"/>
    <w:rsid w:val="007012D2"/>
    <w:rsid w:val="00702575"/>
    <w:rsid w:val="00715FCB"/>
    <w:rsid w:val="00743101"/>
    <w:rsid w:val="007775E1"/>
    <w:rsid w:val="007867A0"/>
    <w:rsid w:val="007927F5"/>
    <w:rsid w:val="00802CA0"/>
    <w:rsid w:val="009260CD"/>
    <w:rsid w:val="00952C25"/>
    <w:rsid w:val="00A2118D"/>
    <w:rsid w:val="00A65EEF"/>
    <w:rsid w:val="00AD76E2"/>
    <w:rsid w:val="00AF009A"/>
    <w:rsid w:val="00B20152"/>
    <w:rsid w:val="00B359E4"/>
    <w:rsid w:val="00B57D98"/>
    <w:rsid w:val="00B6436F"/>
    <w:rsid w:val="00B70850"/>
    <w:rsid w:val="00BD1088"/>
    <w:rsid w:val="00C066B6"/>
    <w:rsid w:val="00C37BA1"/>
    <w:rsid w:val="00C4674C"/>
    <w:rsid w:val="00C506CF"/>
    <w:rsid w:val="00C72BED"/>
    <w:rsid w:val="00C9578B"/>
    <w:rsid w:val="00CB0055"/>
    <w:rsid w:val="00CD4DD3"/>
    <w:rsid w:val="00CE5E0B"/>
    <w:rsid w:val="00D06B74"/>
    <w:rsid w:val="00D2522B"/>
    <w:rsid w:val="00D422DE"/>
    <w:rsid w:val="00D5459D"/>
    <w:rsid w:val="00DA1412"/>
    <w:rsid w:val="00DA1F4D"/>
    <w:rsid w:val="00DA35DF"/>
    <w:rsid w:val="00DA7768"/>
    <w:rsid w:val="00DD172A"/>
    <w:rsid w:val="00E1538F"/>
    <w:rsid w:val="00E25A26"/>
    <w:rsid w:val="00E4381A"/>
    <w:rsid w:val="00E55D74"/>
    <w:rsid w:val="00EA70D4"/>
    <w:rsid w:val="00EB0B68"/>
    <w:rsid w:val="00EE2285"/>
    <w:rsid w:val="00F3450F"/>
    <w:rsid w:val="00F36667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DD8CBC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25EC"/>
    <w:rPr>
      <w:rFonts w:eastAsiaTheme="minorHAnsi"/>
      <w:color w:val="595959" w:themeColor="text1" w:themeTint="A6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ListParagraph">
    <w:name w:val="List Paragraph"/>
    <w:basedOn w:val="Normal"/>
    <w:uiPriority w:val="34"/>
    <w:unhideWhenUsed/>
    <w:qFormat/>
    <w:rsid w:val="0030373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369A6"/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168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1688"/>
    <w:rPr>
      <w:rFonts w:ascii="Segoe UI" w:eastAsiaTheme="minorHAnsi" w:hAnsi="Segoe UI" w:cs="Segoe UI"/>
      <w:color w:val="595959" w:themeColor="text1" w:themeTint="A6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ncle%20Oliver\AppData\Roaming\Microsoft\Templates\Blue%20grey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356FE781B7B4D8A86EA727DECBA85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704886-73B0-4B77-8EAF-77EB39D95DE2}"/>
      </w:docPartPr>
      <w:docPartBody>
        <w:p w:rsidR="00DE493F" w:rsidRDefault="0012019E">
          <w:pPr>
            <w:pStyle w:val="1356FE781B7B4D8A86EA727DECBA851C"/>
          </w:pPr>
          <w:r w:rsidRPr="00D5459D">
            <w:t>Profile</w:t>
          </w:r>
        </w:p>
      </w:docPartBody>
    </w:docPart>
    <w:docPart>
      <w:docPartPr>
        <w:name w:val="C28DE6A8169C41BD87D2D73E5EA0C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A2348A-55B5-4B49-AE3C-35A2E12A9AF8}"/>
      </w:docPartPr>
      <w:docPartBody>
        <w:p w:rsidR="00DE493F" w:rsidRDefault="0012019E">
          <w:pPr>
            <w:pStyle w:val="C28DE6A8169C41BD87D2D73E5EA0C9A7"/>
          </w:pPr>
          <w:r w:rsidRPr="00CB0055">
            <w:t>Contact</w:t>
          </w:r>
        </w:p>
      </w:docPartBody>
    </w:docPart>
    <w:docPart>
      <w:docPartPr>
        <w:name w:val="5187681D3E4840BAAF87A4203F30D3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7B26D3-ED07-49E1-B6BD-E619FACB4E3C}"/>
      </w:docPartPr>
      <w:docPartBody>
        <w:p w:rsidR="00DE493F" w:rsidRDefault="0012019E">
          <w:pPr>
            <w:pStyle w:val="5187681D3E4840BAAF87A4203F30D329"/>
          </w:pPr>
          <w:r w:rsidRPr="004D3011">
            <w:t>PHONE:</w:t>
          </w:r>
        </w:p>
      </w:docPartBody>
    </w:docPart>
    <w:docPart>
      <w:docPartPr>
        <w:name w:val="B1E11F739AEB4FF2BB29A8B08685F2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DC1942-7A42-4C2E-A5C8-9E4308641B82}"/>
      </w:docPartPr>
      <w:docPartBody>
        <w:p w:rsidR="00DE493F" w:rsidRDefault="0012019E">
          <w:pPr>
            <w:pStyle w:val="B1E11F739AEB4FF2BB29A8B08685F247"/>
          </w:pPr>
          <w:r w:rsidRPr="004D3011">
            <w:t>EMAIL:</w:t>
          </w:r>
        </w:p>
      </w:docPartBody>
    </w:docPart>
    <w:docPart>
      <w:docPartPr>
        <w:name w:val="9DB2F722BC5445A7B07B181FBE3CF9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9D0675-2A05-49A0-A984-37DC112E9EDD}"/>
      </w:docPartPr>
      <w:docPartBody>
        <w:p w:rsidR="00DE493F" w:rsidRDefault="0012019E">
          <w:pPr>
            <w:pStyle w:val="9DB2F722BC5445A7B07B181FBE3CF915"/>
          </w:pPr>
          <w:r w:rsidRPr="00CB0055">
            <w:t>Hobbies</w:t>
          </w:r>
        </w:p>
      </w:docPartBody>
    </w:docPart>
    <w:docPart>
      <w:docPartPr>
        <w:name w:val="06D36EEB8EF54FDABF259076B70B2C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4779C4-332C-4502-850E-E275C512283C}"/>
      </w:docPartPr>
      <w:docPartBody>
        <w:p w:rsidR="00DE493F" w:rsidRDefault="0012019E">
          <w:pPr>
            <w:pStyle w:val="06D36EEB8EF54FDABF259076B70B2C1B"/>
          </w:pPr>
          <w:r w:rsidRPr="00036450">
            <w:t>EDUCATION</w:t>
          </w:r>
        </w:p>
      </w:docPartBody>
    </w:docPart>
    <w:docPart>
      <w:docPartPr>
        <w:name w:val="7C750627ABC9478AB3BFFCFBF3EE08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5F768-D550-4149-8EA7-531BE8BC7AB5}"/>
      </w:docPartPr>
      <w:docPartBody>
        <w:p w:rsidR="00DE493F" w:rsidRDefault="0012019E">
          <w:pPr>
            <w:pStyle w:val="7C750627ABC9478AB3BFFCFBF3EE080A"/>
          </w:pPr>
          <w:r w:rsidRPr="00036450">
            <w:t>WORK EXPERIENCE</w:t>
          </w:r>
        </w:p>
      </w:docPartBody>
    </w:docPart>
    <w:docPart>
      <w:docPartPr>
        <w:name w:val="313C7D8EED284F15B53585D531A568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E54548-23DF-4D71-957C-EFFC7DD9BC99}"/>
      </w:docPartPr>
      <w:docPartBody>
        <w:p w:rsidR="00DE493F" w:rsidRDefault="0012019E">
          <w:pPr>
            <w:pStyle w:val="313C7D8EED284F15B53585D531A5688B"/>
          </w:pPr>
          <w:r w:rsidRPr="00036450">
            <w:rPr>
              <w:rStyle w:val="Heading2Char"/>
            </w:rP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leway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D8C"/>
    <w:rsid w:val="000713E6"/>
    <w:rsid w:val="0012019E"/>
    <w:rsid w:val="00657DED"/>
    <w:rsid w:val="00B9090D"/>
    <w:rsid w:val="00C01D8C"/>
    <w:rsid w:val="00DE493F"/>
    <w:rsid w:val="00EF2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C01D8C"/>
    <w:pPr>
      <w:keepNext/>
      <w:keepLines/>
      <w:pBdr>
        <w:bottom w:val="single" w:sz="8" w:space="1" w:color="5B9BD5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B7D07865948423F898B8A1A8F2CE4EB">
    <w:name w:val="EB7D07865948423F898B8A1A8F2CE4EB"/>
  </w:style>
  <w:style w:type="paragraph" w:customStyle="1" w:styleId="2D6415064E9B49AA86F1BD1D8E8DFAD3">
    <w:name w:val="2D6415064E9B49AA86F1BD1D8E8DFAD3"/>
  </w:style>
  <w:style w:type="paragraph" w:customStyle="1" w:styleId="1356FE781B7B4D8A86EA727DECBA851C">
    <w:name w:val="1356FE781B7B4D8A86EA727DECBA851C"/>
  </w:style>
  <w:style w:type="paragraph" w:customStyle="1" w:styleId="4617A900CF37433E884D9EFBDE4F0DA6">
    <w:name w:val="4617A900CF37433E884D9EFBDE4F0DA6"/>
  </w:style>
  <w:style w:type="paragraph" w:customStyle="1" w:styleId="C28DE6A8169C41BD87D2D73E5EA0C9A7">
    <w:name w:val="C28DE6A8169C41BD87D2D73E5EA0C9A7"/>
  </w:style>
  <w:style w:type="paragraph" w:customStyle="1" w:styleId="5187681D3E4840BAAF87A4203F30D329">
    <w:name w:val="5187681D3E4840BAAF87A4203F30D329"/>
  </w:style>
  <w:style w:type="paragraph" w:customStyle="1" w:styleId="A1966945536F4F0D964F0BB1D69333C6">
    <w:name w:val="A1966945536F4F0D964F0BB1D69333C6"/>
  </w:style>
  <w:style w:type="paragraph" w:customStyle="1" w:styleId="7A3D458324B04B28A2F46158CBBFB469">
    <w:name w:val="7A3D458324B04B28A2F46158CBBFB469"/>
  </w:style>
  <w:style w:type="paragraph" w:customStyle="1" w:styleId="FB561CE7291D4629841655CEBF8E9B22">
    <w:name w:val="FB561CE7291D4629841655CEBF8E9B22"/>
  </w:style>
  <w:style w:type="paragraph" w:customStyle="1" w:styleId="B1E11F739AEB4FF2BB29A8B08685F247">
    <w:name w:val="B1E11F739AEB4FF2BB29A8B08685F247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0D6B65AACDAD4AAF88C0899963D5D85F">
    <w:name w:val="0D6B65AACDAD4AAF88C0899963D5D85F"/>
  </w:style>
  <w:style w:type="paragraph" w:customStyle="1" w:styleId="9DB2F722BC5445A7B07B181FBE3CF915">
    <w:name w:val="9DB2F722BC5445A7B07B181FBE3CF915"/>
  </w:style>
  <w:style w:type="paragraph" w:customStyle="1" w:styleId="06D03330456041D6B526F87FC35C2ACC">
    <w:name w:val="06D03330456041D6B526F87FC35C2ACC"/>
  </w:style>
  <w:style w:type="paragraph" w:customStyle="1" w:styleId="EFCE9898D3C943BCB5592064FC2456B6">
    <w:name w:val="EFCE9898D3C943BCB5592064FC2456B6"/>
  </w:style>
  <w:style w:type="paragraph" w:customStyle="1" w:styleId="0C648B4B2E8A43428116C534FEC8DD9E">
    <w:name w:val="0C648B4B2E8A43428116C534FEC8DD9E"/>
  </w:style>
  <w:style w:type="paragraph" w:customStyle="1" w:styleId="DBCC783AF7144948AADC46AFFC287A4F">
    <w:name w:val="DBCC783AF7144948AADC46AFFC287A4F"/>
  </w:style>
  <w:style w:type="paragraph" w:customStyle="1" w:styleId="06D36EEB8EF54FDABF259076B70B2C1B">
    <w:name w:val="06D36EEB8EF54FDABF259076B70B2C1B"/>
  </w:style>
  <w:style w:type="paragraph" w:customStyle="1" w:styleId="864420895F234290916910C5D39DF8C8">
    <w:name w:val="864420895F234290916910C5D39DF8C8"/>
  </w:style>
  <w:style w:type="paragraph" w:customStyle="1" w:styleId="1E46C68DDD6E44D18B2B4184C0A0CC34">
    <w:name w:val="1E46C68DDD6E44D18B2B4184C0A0CC34"/>
  </w:style>
  <w:style w:type="paragraph" w:customStyle="1" w:styleId="918B7973D9AA4D3298FB4ACA45DE9240">
    <w:name w:val="918B7973D9AA4D3298FB4ACA45DE9240"/>
  </w:style>
  <w:style w:type="paragraph" w:customStyle="1" w:styleId="DDF60A3713934BFB9E434C7FAAF2C8B1">
    <w:name w:val="DDF60A3713934BFB9E434C7FAAF2C8B1"/>
  </w:style>
  <w:style w:type="paragraph" w:customStyle="1" w:styleId="401045B8E9E24C6DAD4B2CD2C8247F43">
    <w:name w:val="401045B8E9E24C6DAD4B2CD2C8247F43"/>
  </w:style>
  <w:style w:type="paragraph" w:customStyle="1" w:styleId="FEF12A98052F4943B5C0DC6E75DDB7F4">
    <w:name w:val="FEF12A98052F4943B5C0DC6E75DDB7F4"/>
  </w:style>
  <w:style w:type="paragraph" w:customStyle="1" w:styleId="780A643B335842398A9D80211BC310F7">
    <w:name w:val="780A643B335842398A9D80211BC310F7"/>
  </w:style>
  <w:style w:type="paragraph" w:customStyle="1" w:styleId="7C750627ABC9478AB3BFFCFBF3EE080A">
    <w:name w:val="7C750627ABC9478AB3BFFCFBF3EE080A"/>
  </w:style>
  <w:style w:type="paragraph" w:customStyle="1" w:styleId="C848CCBE52564856B02165B89941554D">
    <w:name w:val="C848CCBE52564856B02165B89941554D"/>
  </w:style>
  <w:style w:type="paragraph" w:customStyle="1" w:styleId="FA0CFF454BC941849032C15BE10178A1">
    <w:name w:val="FA0CFF454BC941849032C15BE10178A1"/>
  </w:style>
  <w:style w:type="paragraph" w:customStyle="1" w:styleId="E4DA875BBF0D454DA7A467156E049240">
    <w:name w:val="E4DA875BBF0D454DA7A467156E049240"/>
  </w:style>
  <w:style w:type="paragraph" w:customStyle="1" w:styleId="675E8ED6BA4B41C1ACCCA1961ED9B3C9">
    <w:name w:val="675E8ED6BA4B41C1ACCCA1961ED9B3C9"/>
  </w:style>
  <w:style w:type="paragraph" w:customStyle="1" w:styleId="5ED6F53114B343C0B086474FE6985BBB">
    <w:name w:val="5ED6F53114B343C0B086474FE6985BBB"/>
  </w:style>
  <w:style w:type="paragraph" w:customStyle="1" w:styleId="8DECA3D52B974D95916B633D18068568">
    <w:name w:val="8DECA3D52B974D95916B633D18068568"/>
  </w:style>
  <w:style w:type="paragraph" w:customStyle="1" w:styleId="7C85F0ACEF604934B8AB94FA50A86C18">
    <w:name w:val="7C85F0ACEF604934B8AB94FA50A86C18"/>
  </w:style>
  <w:style w:type="paragraph" w:customStyle="1" w:styleId="86C6655D51B84DCCAC51697AE913AFF3">
    <w:name w:val="86C6655D51B84DCCAC51697AE913AFF3"/>
  </w:style>
  <w:style w:type="paragraph" w:customStyle="1" w:styleId="FB70F9B912014B59B1B72043EBB7D55D">
    <w:name w:val="FB70F9B912014B59B1B72043EBB7D55D"/>
  </w:style>
  <w:style w:type="paragraph" w:customStyle="1" w:styleId="5FC3B3F348444EBE80B7303D5F86311B">
    <w:name w:val="5FC3B3F348444EBE80B7303D5F86311B"/>
  </w:style>
  <w:style w:type="paragraph" w:customStyle="1" w:styleId="A87DA0DA7E6F4F2889405EA8E11C8D37">
    <w:name w:val="A87DA0DA7E6F4F2889405EA8E11C8D37"/>
  </w:style>
  <w:style w:type="paragraph" w:customStyle="1" w:styleId="F1279642E95E49D1B5E9940E60054384">
    <w:name w:val="F1279642E95E49D1B5E9940E60054384"/>
  </w:style>
  <w:style w:type="paragraph" w:customStyle="1" w:styleId="FC1677DA1F8D41BBAF2AE2A6A7855EBC">
    <w:name w:val="FC1677DA1F8D41BBAF2AE2A6A7855EBC"/>
  </w:style>
  <w:style w:type="paragraph" w:customStyle="1" w:styleId="42FBF7A017BE497CAEFF78D6A4F3310A">
    <w:name w:val="42FBF7A017BE497CAEFF78D6A4F3310A"/>
  </w:style>
  <w:style w:type="paragraph" w:customStyle="1" w:styleId="B8C7BE8552A44B0D877D181A412332B5">
    <w:name w:val="B8C7BE8552A44B0D877D181A412332B5"/>
  </w:style>
  <w:style w:type="character" w:customStyle="1" w:styleId="Heading2Char">
    <w:name w:val="Heading 2 Char"/>
    <w:basedOn w:val="DefaultParagraphFont"/>
    <w:link w:val="Heading2"/>
    <w:uiPriority w:val="9"/>
    <w:rsid w:val="00C01D8C"/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313C7D8EED284F15B53585D531A5688B">
    <w:name w:val="313C7D8EED284F15B53585D531A5688B"/>
  </w:style>
  <w:style w:type="paragraph" w:customStyle="1" w:styleId="9F6BEFA7F91540338275C23C3A1267B2">
    <w:name w:val="9F6BEFA7F91540338275C23C3A1267B2"/>
    <w:rsid w:val="00C01D8C"/>
  </w:style>
  <w:style w:type="paragraph" w:customStyle="1" w:styleId="79EFE02980EA465AA525DCE3BE49757E">
    <w:name w:val="79EFE02980EA465AA525DCE3BE49757E"/>
    <w:rsid w:val="00B9090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29D63F2-5983-4D68-8050-30A7DD0EDD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grey resume</Template>
  <TotalTime>0</TotalTime>
  <Pages>2</Pages>
  <Words>450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2020-08-18T17:27:00Z</dcterms:created>
  <dcterms:modified xsi:type="dcterms:W3CDTF">2020-12-26T02:20:00Z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